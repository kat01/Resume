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413" w:type="pct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245"/>
        <w:gridCol w:w="4109"/>
      </w:tblGrid>
      <w:tr w:rsidR="007A0F44" w:rsidRPr="00565B06" w14:paraId="36672C54" w14:textId="77777777" w:rsidTr="004D577E">
        <w:trPr>
          <w:trHeight w:hRule="exact" w:val="2120"/>
        </w:trPr>
        <w:tc>
          <w:tcPr>
            <w:tcW w:w="5245" w:type="dxa"/>
            <w:tcMar>
              <w:right w:w="144" w:type="dxa"/>
            </w:tcMar>
            <w:vAlign w:val="bottom"/>
          </w:tcPr>
          <w:p w14:paraId="2320FEDC" w14:textId="07AE351B" w:rsidR="007A0F44" w:rsidRDefault="009A2D69" w:rsidP="00174A87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2759156F" wp14:editId="5CF1BEB1">
                  <wp:extent cx="946785" cy="126047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athy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865">
              <w:t xml:space="preserve"> </w:t>
            </w:r>
            <w:r w:rsidR="00E03CC7">
              <w:t>KAthy carr</w:t>
            </w:r>
          </w:p>
          <w:p w14:paraId="413805C1" w14:textId="77777777" w:rsidR="009A2D69" w:rsidRDefault="009A2D69" w:rsidP="00174A87">
            <w:pPr>
              <w:pStyle w:val="Title"/>
            </w:pPr>
          </w:p>
          <w:p w14:paraId="30E97805" w14:textId="77777777" w:rsidR="009A2D69" w:rsidRPr="00565B06" w:rsidRDefault="009A2D69" w:rsidP="00174A87">
            <w:pPr>
              <w:pStyle w:val="Title"/>
            </w:pPr>
          </w:p>
          <w:p w14:paraId="43DE093A" w14:textId="609F3EC9" w:rsidR="00EA06A7" w:rsidRPr="00EA06A7" w:rsidRDefault="00E03CC7" w:rsidP="00174A87">
            <w:pPr>
              <w:pStyle w:val="Subtitle"/>
              <w:rPr>
                <w:sz w:val="40"/>
              </w:rPr>
            </w:pPr>
            <w:r w:rsidRPr="007B2814">
              <w:rPr>
                <w:sz w:val="40"/>
              </w:rPr>
              <w:t>front-end web developer</w:t>
            </w:r>
          </w:p>
        </w:tc>
        <w:tc>
          <w:tcPr>
            <w:tcW w:w="4109" w:type="dxa"/>
            <w:tcMar>
              <w:left w:w="144" w:type="dxa"/>
            </w:tcMar>
            <w:vAlign w:val="bottom"/>
          </w:tcPr>
          <w:p w14:paraId="3814BE9A" w14:textId="3FB2A10D" w:rsidR="007A0F44" w:rsidRDefault="00D33626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7F221D7892684C38AFD369A1194C9F8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E03CC7">
                  <w:t>Garsfontein</w:t>
                </w:r>
                <w:proofErr w:type="spellEnd"/>
                <w:r w:rsidR="00E03CC7">
                  <w:t>, Pretoria East, 0081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ADCE5A9" wp14:editId="58A53DB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473FA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5e7f [2408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EE0ED32" w14:textId="5A593D7B" w:rsidR="007A0F44" w:rsidRDefault="00D33626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0C7E8B92F5584FFBB1E241BF653E5A1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E03CC7">
                  <w:t>+27 (71) 602 6719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8F802EB" wp14:editId="563D126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F3423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5e7f [2408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5F84312" w14:textId="77777777" w:rsidR="007A0F44" w:rsidRDefault="00D33626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64334A58EEA04B3D8B601CB269C3794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03CC7">
                  <w:t>Kathy01carr@gmail.com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1305DB0" wp14:editId="6A5D95D5">
                      <wp:extent cx="137160" cy="91440"/>
                      <wp:effectExtent l="0" t="0" r="2540" b="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1CBA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" path="m108,21r,l60,58,12,21v-1,-1,-1,-2,,-3c13,16,14,16,16,17l60,51,104,17v1,-1,3,-1,4,1c109,19,109,20,108,21r,xm114,r,l6,c3,,,3,,6l,74v,3,3,6,6,6l114,80v3,,6,-3,6,-6l120,6c120,3,117,,114,xe" fillcolor="#005e7f [2408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031F451" w14:textId="55BE388C" w:rsidR="007A0F44" w:rsidRDefault="00D33626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71DAF373A49B4B85BFA31150239C14A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8645D">
                  <w:t>Linkedin.com/in/Kathy-carr-15360717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CCB1448" wp14:editId="3A883366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8DCAC9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5e7f [2408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177674AF" w14:textId="0C3AF6F3" w:rsidR="007A0F44" w:rsidRPr="00565B06" w:rsidRDefault="007A0F44" w:rsidP="00F6175B">
            <w:pPr>
              <w:pStyle w:val="ContactInfo"/>
              <w:jc w:val="left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EFA4B29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F1C50B0" w14:textId="4F6D8DD9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C84F88A" wp14:editId="10A146FF">
                      <wp:extent cx="274320" cy="274320"/>
                      <wp:effectExtent l="0" t="0" r="17780" b="1778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BDAC4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&#13;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" path="m54,l815,r17,3l847,10r11,12l866,37r3,17l866,71r-8,15l847,98r-15,8l815,108r-761,l37,106,22,98,10,86,3,71,,54,3,37,10,22,22,10,37,3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" path="m54,l815,r17,2l847,10r11,12l866,37r3,17l866,71r-8,15l847,98r-15,7l815,108r-761,l37,105,22,98,10,86,3,71,,54,3,37,10,22,22,10,37,2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" path="m54,l815,r17,3l847,11r11,12l866,37r3,18l866,72r-8,15l847,98r-15,8l815,109r-761,l37,106,22,98,10,87,3,72,,55,3,37,10,23,22,11,37,3,54,xe" filled="f" strokecolor="white [3212]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C504880" w14:textId="28E6FDF9" w:rsidR="000E24AC" w:rsidRPr="00395691" w:rsidRDefault="00395691" w:rsidP="007850D1">
            <w:pPr>
              <w:pStyle w:val="Heading1"/>
              <w:outlineLvl w:val="0"/>
              <w:rPr>
                <w:b/>
              </w:rPr>
            </w:pPr>
            <w:r w:rsidRPr="00395691">
              <w:rPr>
                <w:b/>
              </w:rPr>
              <w:t>s</w:t>
            </w:r>
            <w:r w:rsidR="0078645D">
              <w:rPr>
                <w:b/>
              </w:rPr>
              <w:t>NAPSHOT</w:t>
            </w:r>
          </w:p>
        </w:tc>
      </w:tr>
    </w:tbl>
    <w:p w14:paraId="075E0BC1" w14:textId="5A0F903C" w:rsidR="0078645D" w:rsidRPr="0077363E" w:rsidRDefault="0078645D" w:rsidP="00EA06A7">
      <w:pPr>
        <w:jc w:val="both"/>
        <w:rPr>
          <w:i/>
          <w:iCs/>
        </w:rPr>
      </w:pPr>
    </w:p>
    <w:p w14:paraId="20E558D5" w14:textId="7E09337E" w:rsidR="005E5881" w:rsidRDefault="002F5F43" w:rsidP="0078645D">
      <w:pPr>
        <w:jc w:val="both"/>
      </w:pPr>
      <w:r w:rsidRPr="0077363E">
        <w:t>We live</w:t>
      </w:r>
      <w:r w:rsidR="0078645D" w:rsidRPr="0077363E">
        <w:t xml:space="preserve"> our lives</w:t>
      </w:r>
      <w:r w:rsidRPr="0077363E">
        <w:t xml:space="preserve"> on the web </w:t>
      </w:r>
      <w:r>
        <w:t xml:space="preserve">– and it’s the place where brands find their home and connect with their audience. As a front-end web developer, I’m acutely aware of the custodial role I play in bringing brands to life online. I’m sensitive to the nuances of </w:t>
      </w:r>
      <w:r w:rsidR="005E5881">
        <w:t xml:space="preserve">UI and </w:t>
      </w:r>
      <w:proofErr w:type="gramStart"/>
      <w:r w:rsidR="005E5881">
        <w:t>UX, and</w:t>
      </w:r>
      <w:proofErr w:type="gramEnd"/>
      <w:r w:rsidR="005E5881">
        <w:t xml:space="preserve"> build front-end functionalities around this. I’m passionate and dedicated in all that I do, and I’ll fit </w:t>
      </w:r>
      <w:r w:rsidR="0078645D">
        <w:t xml:space="preserve">comfortably </w:t>
      </w:r>
      <w:r w:rsidR="005E5881">
        <w:t xml:space="preserve">into a team, play nicely and add value. </w:t>
      </w:r>
    </w:p>
    <w:p w14:paraId="1EFB6CD2" w14:textId="2E8A7255" w:rsidR="005E5881" w:rsidRDefault="005E5881" w:rsidP="007850D1"/>
    <w:p w14:paraId="0B200C5A" w14:textId="0149D5D9" w:rsidR="005E5881" w:rsidRPr="009C22B3" w:rsidRDefault="005E5881" w:rsidP="005E5881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5E7F" w:themeColor="accent5" w:themeShade="BF"/>
          <w:sz w:val="24"/>
          <w:szCs w:val="24"/>
          <w:lang w:val="en-GB"/>
        </w:rPr>
      </w:pPr>
      <w:r w:rsidRPr="009C22B3">
        <w:rPr>
          <w:rFonts w:cstheme="minorHAnsi"/>
          <w:b/>
          <w:bCs/>
          <w:color w:val="005E7F" w:themeColor="accent5" w:themeShade="BF"/>
          <w:sz w:val="24"/>
          <w:szCs w:val="24"/>
          <w:lang w:val="en-GB"/>
        </w:rPr>
        <w:t>I’ve collaborated on and created these websites |</w:t>
      </w:r>
      <w:r w:rsidR="00EA06A7" w:rsidRPr="009C22B3">
        <w:rPr>
          <w:rFonts w:cstheme="minorHAnsi"/>
          <w:b/>
          <w:bCs/>
          <w:color w:val="005E7F" w:themeColor="accent5" w:themeShade="BF"/>
          <w:sz w:val="24"/>
          <w:szCs w:val="24"/>
          <w:lang w:val="en-GB"/>
        </w:rPr>
        <w:t>kathleenverentiacarr.co.za</w:t>
      </w:r>
    </w:p>
    <w:p w14:paraId="1F992D49" w14:textId="3409E970" w:rsidR="00581D12" w:rsidRPr="00BC6E16" w:rsidRDefault="005E5881" w:rsidP="00581D12">
      <w:pPr>
        <w:rPr>
          <w:color w:val="262626" w:themeColor="text1" w:themeTint="D9"/>
        </w:rPr>
      </w:pPr>
      <w:r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 xml:space="preserve">nisboere.co.za, alicelane.co.za, </w:t>
      </w:r>
      <w:r w:rsidR="00BC6E16" w:rsidRPr="00BC6E16">
        <w:rPr>
          <w:color w:val="262626" w:themeColor="text1" w:themeTint="D9"/>
        </w:rPr>
        <w:t xml:space="preserve">optimuminvestgroup.com, </w:t>
      </w:r>
      <w:r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 xml:space="preserve">kpss.co.za, </w:t>
      </w:r>
      <w:hyperlink r:id="rId12" w:history="1">
        <w:r w:rsidR="00BC6E16" w:rsidRPr="00BC6E16">
          <w:rPr>
            <w:rStyle w:val="Hyperlink"/>
            <w:color w:val="262626" w:themeColor="text1" w:themeTint="D9"/>
          </w:rPr>
          <w:t>keyhealthmedical.co.za/</w:t>
        </w:r>
      </w:hyperlink>
      <w:r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 xml:space="preserve">, clere.co.za, bmpower.co.za, virseker.co.za, brandetal.co.za, c3ss.co.za, fedhealth.co.za, </w:t>
      </w:r>
      <w:hyperlink r:id="rId13" w:history="1">
        <w:r w:rsidRPr="00BC6E16">
          <w:rPr>
            <w:rFonts w:cstheme="minorHAnsi"/>
            <w:color w:val="262626" w:themeColor="text1" w:themeTint="D9"/>
            <w:sz w:val="24"/>
            <w:szCs w:val="24"/>
            <w:u w:val="single" w:color="744D75"/>
            <w:lang w:val="en-GB"/>
          </w:rPr>
          <w:t>ise.co.za</w:t>
        </w:r>
      </w:hyperlink>
      <w:r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 xml:space="preserve">, </w:t>
      </w:r>
      <w:hyperlink r:id="rId14" w:history="1">
        <w:r w:rsidRPr="00BC6E16">
          <w:rPr>
            <w:rFonts w:cstheme="minorHAnsi"/>
            <w:color w:val="262626" w:themeColor="text1" w:themeTint="D9"/>
            <w:sz w:val="24"/>
            <w:szCs w:val="24"/>
            <w:u w:val="single" w:color="744D75"/>
            <w:lang w:val="en-GB"/>
          </w:rPr>
          <w:t>imalicapital.co.za</w:t>
        </w:r>
      </w:hyperlink>
      <w:r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 xml:space="preserve">, </w:t>
      </w:r>
      <w:hyperlink r:id="rId15" w:history="1">
        <w:r w:rsidRPr="00BC6E16">
          <w:rPr>
            <w:rFonts w:cstheme="minorHAnsi"/>
            <w:color w:val="262626" w:themeColor="text1" w:themeTint="D9"/>
            <w:sz w:val="24"/>
            <w:szCs w:val="24"/>
            <w:u w:val="single" w:color="744D75"/>
            <w:lang w:val="en-GB"/>
          </w:rPr>
          <w:t>catalytic.co.za</w:t>
        </w:r>
      </w:hyperlink>
      <w:r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 xml:space="preserve">, </w:t>
      </w:r>
      <w:hyperlink r:id="rId16" w:history="1">
        <w:r w:rsidRPr="00BC6E16">
          <w:rPr>
            <w:rFonts w:cstheme="minorHAnsi"/>
            <w:color w:val="262626" w:themeColor="text1" w:themeTint="D9"/>
            <w:sz w:val="24"/>
            <w:szCs w:val="24"/>
            <w:u w:val="single" w:color="744D75"/>
            <w:lang w:val="en-GB"/>
          </w:rPr>
          <w:t>farmsol.co.za</w:t>
        </w:r>
      </w:hyperlink>
      <w:r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 xml:space="preserve">, </w:t>
      </w:r>
      <w:hyperlink r:id="rId17" w:history="1">
        <w:r w:rsidRPr="00BC6E16">
          <w:rPr>
            <w:rFonts w:cstheme="minorHAnsi"/>
            <w:color w:val="262626" w:themeColor="text1" w:themeTint="D9"/>
            <w:sz w:val="24"/>
            <w:szCs w:val="24"/>
            <w:u w:val="single" w:color="744D75"/>
            <w:lang w:val="en-GB"/>
          </w:rPr>
          <w:t>laeveld.co.za</w:t>
        </w:r>
      </w:hyperlink>
      <w:r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 xml:space="preserve">, </w:t>
      </w:r>
      <w:hyperlink r:id="rId18" w:history="1">
        <w:r w:rsidRPr="00BC6E16">
          <w:rPr>
            <w:rFonts w:cstheme="minorHAnsi"/>
            <w:color w:val="262626" w:themeColor="text1" w:themeTint="D9"/>
            <w:sz w:val="24"/>
            <w:szCs w:val="24"/>
            <w:u w:val="single" w:color="744D75"/>
            <w:lang w:val="en-GB"/>
          </w:rPr>
          <w:t>parkcentral.co.za</w:t>
        </w:r>
      </w:hyperlink>
      <w:r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 xml:space="preserve">, </w:t>
      </w:r>
      <w:hyperlink r:id="rId19" w:history="1">
        <w:r w:rsidRPr="00BC6E16">
          <w:rPr>
            <w:rStyle w:val="Hyperlink"/>
            <w:rFonts w:cstheme="minorHAnsi"/>
            <w:color w:val="262626" w:themeColor="text1" w:themeTint="D9"/>
            <w:sz w:val="24"/>
            <w:szCs w:val="24"/>
            <w:lang w:val="en-GB"/>
          </w:rPr>
          <w:t>redefine.co.za</w:t>
        </w:r>
      </w:hyperlink>
      <w:r w:rsidR="00536534" w:rsidRPr="00BC6E16">
        <w:rPr>
          <w:rFonts w:cstheme="minorHAnsi"/>
          <w:color w:val="262626" w:themeColor="text1" w:themeTint="D9"/>
          <w:sz w:val="24"/>
          <w:szCs w:val="24"/>
          <w:lang w:val="en-GB"/>
        </w:rPr>
        <w:t>,</w:t>
      </w:r>
      <w:r w:rsidR="00581D12" w:rsidRPr="00BC6E16">
        <w:rPr>
          <w:rFonts w:cstheme="minorHAnsi"/>
          <w:color w:val="262626" w:themeColor="text1" w:themeTint="D9"/>
        </w:rPr>
        <w:t xml:space="preserve"> </w:t>
      </w:r>
      <w:hyperlink r:id="rId20" w:history="1">
        <w:r w:rsidR="00581D12" w:rsidRPr="00BC6E16">
          <w:rPr>
            <w:rFonts w:eastAsia="Times New Roman" w:cstheme="minorHAnsi"/>
            <w:color w:val="262626" w:themeColor="text1" w:themeTint="D9"/>
            <w:sz w:val="24"/>
            <w:szCs w:val="24"/>
            <w:u w:val="single"/>
            <w:lang w:val="en-ZA" w:eastAsia="en-GB"/>
          </w:rPr>
          <w:t>http://lorenanthony.co.za/</w:t>
        </w:r>
      </w:hyperlink>
      <w:r w:rsidR="00536534" w:rsidRPr="00BC6E16">
        <w:rPr>
          <w:rFonts w:eastAsia="Times New Roman" w:cstheme="minorHAnsi"/>
          <w:color w:val="262626" w:themeColor="text1" w:themeTint="D9"/>
          <w:sz w:val="24"/>
          <w:szCs w:val="24"/>
          <w:u w:val="single"/>
          <w:lang w:val="en-ZA" w:eastAsia="en-GB"/>
        </w:rPr>
        <w:t>.</w:t>
      </w:r>
    </w:p>
    <w:p w14:paraId="67868F04" w14:textId="526B0F80" w:rsidR="005E5881" w:rsidRDefault="005E5881" w:rsidP="005E5881">
      <w:pPr>
        <w:pStyle w:val="Heading2"/>
      </w:pPr>
    </w:p>
    <w:p w14:paraId="302980BE" w14:textId="77777777" w:rsidR="005E5881" w:rsidRDefault="005E5881" w:rsidP="005E5881">
      <w:pPr>
        <w:pStyle w:val="Heading2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7AA24506" w14:textId="77777777" w:rsidTr="005E5881">
        <w:tc>
          <w:tcPr>
            <w:tcW w:w="725" w:type="dxa"/>
            <w:tcMar>
              <w:right w:w="216" w:type="dxa"/>
            </w:tcMar>
            <w:vAlign w:val="bottom"/>
          </w:tcPr>
          <w:p w14:paraId="1858B0EA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67BD58F" wp14:editId="16AAB25D">
                      <wp:extent cx="274320" cy="274320"/>
                      <wp:effectExtent l="0" t="0" r="5080" b="508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C854F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5e7f [2408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D87B7C8" w14:textId="77777777" w:rsidR="00A77B4D" w:rsidRPr="00565B06" w:rsidRDefault="00D3362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BC0A2CBD48143D8910FD17C33B66BA8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6E90CC19" w14:textId="3A6A103B" w:rsidR="005E5881" w:rsidRPr="009C22B3" w:rsidRDefault="005E5881" w:rsidP="005E5881">
      <w:pPr>
        <w:pStyle w:val="Heading2"/>
        <w:rPr>
          <w:color w:val="005E7F" w:themeColor="accent5" w:themeShade="BF"/>
        </w:rPr>
      </w:pPr>
      <w:r w:rsidRPr="009C22B3">
        <w:rPr>
          <w:color w:val="005E7F" w:themeColor="accent5" w:themeShade="BF"/>
        </w:rPr>
        <w:t xml:space="preserve">Technical Certifications completed | 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5E5881" w:rsidRPr="00565B06" w14:paraId="6FE32533" w14:textId="77777777" w:rsidTr="006D5684">
        <w:tc>
          <w:tcPr>
            <w:tcW w:w="4320" w:type="dxa"/>
          </w:tcPr>
          <w:p w14:paraId="43F2D97C" w14:textId="77777777" w:rsidR="005E5881" w:rsidRDefault="005E5881" w:rsidP="006D5684">
            <w:pPr>
              <w:pStyle w:val="ListBullet"/>
              <w:spacing w:after="80"/>
            </w:pPr>
            <w:r>
              <w:t>HTML</w:t>
            </w:r>
          </w:p>
          <w:p w14:paraId="568E545E" w14:textId="77777777" w:rsidR="005E5881" w:rsidRDefault="005E5881" w:rsidP="006D5684">
            <w:pPr>
              <w:pStyle w:val="ListBullet"/>
              <w:spacing w:after="80"/>
            </w:pPr>
            <w:r>
              <w:t>JAVASCRIPT</w:t>
            </w:r>
          </w:p>
          <w:p w14:paraId="2D4790B0" w14:textId="77777777" w:rsidR="005E5881" w:rsidRPr="00565B06" w:rsidRDefault="005E5881" w:rsidP="006D5684">
            <w:pPr>
              <w:pStyle w:val="ListBullet"/>
              <w:spacing w:after="80"/>
            </w:pPr>
            <w:r>
              <w:t>ASP</w:t>
            </w:r>
          </w:p>
        </w:tc>
        <w:tc>
          <w:tcPr>
            <w:tcW w:w="4320" w:type="dxa"/>
            <w:tcMar>
              <w:left w:w="576" w:type="dxa"/>
            </w:tcMar>
          </w:tcPr>
          <w:p w14:paraId="2D86710D" w14:textId="77777777" w:rsidR="005E5881" w:rsidRDefault="005E5881" w:rsidP="006D5684">
            <w:pPr>
              <w:pStyle w:val="ListBullet"/>
              <w:spacing w:after="80"/>
            </w:pPr>
            <w:r>
              <w:t>PHP</w:t>
            </w:r>
          </w:p>
          <w:p w14:paraId="19ABD3A5" w14:textId="77777777" w:rsidR="005E5881" w:rsidRPr="00565B06" w:rsidRDefault="005E5881" w:rsidP="006D5684">
            <w:pPr>
              <w:pStyle w:val="ListBullet"/>
              <w:spacing w:after="80"/>
            </w:pPr>
            <w:r>
              <w:t>CSS</w:t>
            </w:r>
          </w:p>
        </w:tc>
      </w:tr>
    </w:tbl>
    <w:p w14:paraId="78170192" w14:textId="099FC31F" w:rsidR="005E5881" w:rsidRDefault="005E5881" w:rsidP="005E5881"/>
    <w:p w14:paraId="0154DE31" w14:textId="77777777" w:rsidR="005E5881" w:rsidRPr="009C22B3" w:rsidRDefault="005E5881" w:rsidP="005E5881">
      <w:pPr>
        <w:pStyle w:val="Heading2"/>
        <w:rPr>
          <w:color w:val="005E7F" w:themeColor="accent5" w:themeShade="BF"/>
        </w:rPr>
      </w:pPr>
      <w:r w:rsidRPr="009C22B3">
        <w:rPr>
          <w:color w:val="005E7F" w:themeColor="accent5" w:themeShade="BF"/>
        </w:rPr>
        <w:t xml:space="preserve">Certifications completed | </w:t>
      </w:r>
    </w:p>
    <w:p w14:paraId="2FDCA511" w14:textId="77777777" w:rsidR="005E5881" w:rsidRPr="00565B06" w:rsidRDefault="005E5881" w:rsidP="005E5881">
      <w:pPr>
        <w:pStyle w:val="Heading3"/>
      </w:pPr>
      <w:r>
        <w:t xml:space="preserve">2015 | red &amp; yellow </w:t>
      </w:r>
    </w:p>
    <w:p w14:paraId="3EB5378C" w14:textId="77777777" w:rsidR="005E5881" w:rsidRDefault="005E5881" w:rsidP="005E5881">
      <w:r>
        <w:t xml:space="preserve">Digital Copywriting Course </w:t>
      </w:r>
    </w:p>
    <w:p w14:paraId="638F4039" w14:textId="77777777" w:rsidR="005E5881" w:rsidRDefault="005E5881" w:rsidP="00B47E1E">
      <w:pPr>
        <w:pStyle w:val="Heading2"/>
      </w:pPr>
    </w:p>
    <w:p w14:paraId="3E3F016C" w14:textId="3D04286A" w:rsidR="007C0E0E" w:rsidRPr="00565B06" w:rsidRDefault="00395691" w:rsidP="00B47E1E">
      <w:pPr>
        <w:pStyle w:val="Heading2"/>
      </w:pPr>
      <w:r w:rsidRPr="009C22B3">
        <w:rPr>
          <w:color w:val="005E7F" w:themeColor="accent5" w:themeShade="BF"/>
        </w:rPr>
        <w:t>Matric</w:t>
      </w:r>
      <w:r w:rsidR="007C0E0E" w:rsidRPr="009C22B3">
        <w:rPr>
          <w:color w:val="005E7F" w:themeColor="accent5" w:themeShade="BF"/>
        </w:rPr>
        <w:t xml:space="preserve"> | </w:t>
      </w:r>
      <w:r>
        <w:rPr>
          <w:rStyle w:val="Emphasis"/>
        </w:rPr>
        <w:t>Capital College</w:t>
      </w:r>
    </w:p>
    <w:p w14:paraId="12266B06" w14:textId="77777777" w:rsidR="007C0E0E" w:rsidRPr="00565B06" w:rsidRDefault="00395691" w:rsidP="004F199F">
      <w:pPr>
        <w:pStyle w:val="Heading3"/>
      </w:pPr>
      <w:r>
        <w:t>1994</w:t>
      </w:r>
    </w:p>
    <w:p w14:paraId="66E47009" w14:textId="77777777" w:rsidR="000E24AC" w:rsidRDefault="00395691" w:rsidP="007850D1">
      <w:r>
        <w:t>Subjects: English, Afrikaans, Biology, Business Management, Economics, Typing and Geography</w:t>
      </w:r>
    </w:p>
    <w:p w14:paraId="7B3D433B" w14:textId="77777777" w:rsidR="008365CF" w:rsidRPr="00565B06" w:rsidRDefault="008365CF" w:rsidP="008365CF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365CF" w:rsidRPr="00565B06" w14:paraId="3FF7EA75" w14:textId="77777777" w:rsidTr="002C55DA">
        <w:tc>
          <w:tcPr>
            <w:tcW w:w="720" w:type="dxa"/>
            <w:tcMar>
              <w:right w:w="216" w:type="dxa"/>
            </w:tcMar>
            <w:vAlign w:val="bottom"/>
          </w:tcPr>
          <w:p w14:paraId="78491C46" w14:textId="77777777" w:rsidR="008365CF" w:rsidRPr="00565B06" w:rsidRDefault="008365CF" w:rsidP="002C55D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2B3B08" wp14:editId="734CDFA8">
                      <wp:extent cx="274320" cy="274320"/>
                      <wp:effectExtent l="0" t="0" r="17780" b="1778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D33C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" path="m35,l49,2r11,8l67,21r3,14l67,48,60,60,49,67,35,70,21,67,10,60,3,48,,35,3,21,10,10,21,2,35,xe" filled="f" strokecolor="white [3212]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ed="f" strokecolor="white [3212]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ed="f" strokecolor="white [3212]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ed="f" strokecolor="white [3212]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7CEB4B9" w14:textId="77777777" w:rsidR="008365CF" w:rsidRPr="00565B06" w:rsidRDefault="00D33626" w:rsidP="002C55DA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89EADB6268143243B2988F5AD5D66E5C"/>
                </w:placeholder>
                <w:temporary/>
                <w:showingPlcHdr/>
                <w15:appearance w15:val="hidden"/>
              </w:sdtPr>
              <w:sdtEndPr/>
              <w:sdtContent>
                <w:r w:rsidR="008365CF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8365CF" w:rsidRPr="00565B06" w14:paraId="52B2531C" w14:textId="77777777" w:rsidTr="002C55DA">
        <w:tc>
          <w:tcPr>
            <w:tcW w:w="4320" w:type="dxa"/>
          </w:tcPr>
          <w:p w14:paraId="24EA6EC3" w14:textId="77777777" w:rsidR="008365CF" w:rsidRDefault="008365CF" w:rsidP="002C55DA">
            <w:pPr>
              <w:pStyle w:val="ListBullet"/>
              <w:spacing w:after="80"/>
            </w:pPr>
            <w:r>
              <w:t>HTML</w:t>
            </w:r>
          </w:p>
          <w:p w14:paraId="50A7E3AA" w14:textId="77777777" w:rsidR="008365CF" w:rsidRDefault="008365CF" w:rsidP="002C55DA">
            <w:pPr>
              <w:pStyle w:val="ListBullet"/>
              <w:spacing w:after="80"/>
            </w:pPr>
            <w:r>
              <w:t>PHP</w:t>
            </w:r>
          </w:p>
          <w:p w14:paraId="53D5CCC5" w14:textId="77777777" w:rsidR="008365CF" w:rsidRDefault="008365CF" w:rsidP="002C55DA">
            <w:pPr>
              <w:pStyle w:val="ListBullet"/>
              <w:spacing w:after="80"/>
            </w:pPr>
            <w:r>
              <w:lastRenderedPageBreak/>
              <w:t>JAVASCRIPT</w:t>
            </w:r>
          </w:p>
          <w:p w14:paraId="4C1D7D81" w14:textId="77777777" w:rsidR="008365CF" w:rsidRDefault="008365CF" w:rsidP="002C55DA">
            <w:pPr>
              <w:pStyle w:val="ListBullet"/>
              <w:spacing w:after="80"/>
            </w:pPr>
            <w:r>
              <w:t>WordPress</w:t>
            </w:r>
          </w:p>
          <w:p w14:paraId="226492D6" w14:textId="77777777" w:rsidR="008365CF" w:rsidRDefault="008365CF" w:rsidP="002C55DA">
            <w:pPr>
              <w:pStyle w:val="ListBullet"/>
              <w:spacing w:after="80"/>
            </w:pPr>
            <w:proofErr w:type="spellStart"/>
            <w:r>
              <w:t>Elementor</w:t>
            </w:r>
            <w:proofErr w:type="spellEnd"/>
            <w:r>
              <w:t xml:space="preserve"> </w:t>
            </w:r>
          </w:p>
          <w:p w14:paraId="0761CE79" w14:textId="77777777" w:rsidR="008365CF" w:rsidRDefault="008365CF" w:rsidP="002C55DA">
            <w:pPr>
              <w:pStyle w:val="ListBullet"/>
              <w:spacing w:after="80"/>
            </w:pPr>
            <w:r>
              <w:t>CSS</w:t>
            </w:r>
          </w:p>
          <w:p w14:paraId="4E3AAA4F" w14:textId="77777777" w:rsidR="008365CF" w:rsidRDefault="008365CF" w:rsidP="002C55DA">
            <w:pPr>
              <w:pStyle w:val="ListBullet"/>
              <w:spacing w:after="80"/>
            </w:pPr>
            <w:r>
              <w:t>SharePoint</w:t>
            </w:r>
          </w:p>
          <w:p w14:paraId="3BA474F0" w14:textId="00EF2D3A" w:rsidR="008365CF" w:rsidRDefault="008365CF" w:rsidP="002C55DA">
            <w:pPr>
              <w:pStyle w:val="ListBullet"/>
              <w:spacing w:after="80"/>
            </w:pPr>
            <w:r>
              <w:t xml:space="preserve">Joomla </w:t>
            </w:r>
          </w:p>
          <w:p w14:paraId="72A6AE1C" w14:textId="25C73F21" w:rsidR="00343913" w:rsidRDefault="00343913" w:rsidP="002C55DA">
            <w:pPr>
              <w:pStyle w:val="ListBullet"/>
              <w:spacing w:after="80"/>
            </w:pPr>
            <w:r>
              <w:t>Ma</w:t>
            </w:r>
            <w:r w:rsidR="004D1C79">
              <w:t>g</w:t>
            </w:r>
            <w:r>
              <w:t>ento</w:t>
            </w:r>
            <w:r w:rsidR="00980A9F">
              <w:t xml:space="preserve"> </w:t>
            </w:r>
          </w:p>
          <w:p w14:paraId="7AA7A552" w14:textId="77777777" w:rsidR="008365CF" w:rsidRDefault="008365CF" w:rsidP="002C55DA">
            <w:pPr>
              <w:pStyle w:val="ListBullet"/>
              <w:spacing w:after="80"/>
            </w:pPr>
            <w:proofErr w:type="spellStart"/>
            <w:r>
              <w:t>JQuery</w:t>
            </w:r>
            <w:proofErr w:type="spellEnd"/>
            <w:r>
              <w:t xml:space="preserve"> </w:t>
            </w:r>
          </w:p>
          <w:p w14:paraId="5564D232" w14:textId="77777777" w:rsidR="004D1108" w:rsidRDefault="004D1108" w:rsidP="002C55DA">
            <w:pPr>
              <w:pStyle w:val="ListBullet"/>
              <w:spacing w:after="80"/>
            </w:pPr>
            <w:r>
              <w:t>Git</w:t>
            </w:r>
          </w:p>
          <w:p w14:paraId="2F26E5AB" w14:textId="6C3B231A" w:rsidR="005653A3" w:rsidRPr="00565B06" w:rsidRDefault="005653A3" w:rsidP="002C55DA">
            <w:pPr>
              <w:pStyle w:val="ListBullet"/>
              <w:spacing w:after="80"/>
            </w:pPr>
            <w:r>
              <w:t>In design</w:t>
            </w:r>
          </w:p>
        </w:tc>
        <w:tc>
          <w:tcPr>
            <w:tcW w:w="4320" w:type="dxa"/>
            <w:tcMar>
              <w:left w:w="576" w:type="dxa"/>
            </w:tcMar>
          </w:tcPr>
          <w:p w14:paraId="024599BB" w14:textId="77777777" w:rsidR="008365CF" w:rsidRDefault="008365CF" w:rsidP="002C55DA">
            <w:pPr>
              <w:pStyle w:val="ListBullet"/>
              <w:spacing w:after="80"/>
            </w:pPr>
            <w:r>
              <w:lastRenderedPageBreak/>
              <w:t>ASP</w:t>
            </w:r>
          </w:p>
          <w:p w14:paraId="43274EC9" w14:textId="77777777" w:rsidR="008365CF" w:rsidRDefault="008365CF" w:rsidP="002C55DA">
            <w:pPr>
              <w:pStyle w:val="ListBullet"/>
              <w:spacing w:after="80"/>
            </w:pPr>
            <w:r>
              <w:t>Copywriting</w:t>
            </w:r>
          </w:p>
          <w:p w14:paraId="5606432C" w14:textId="77777777" w:rsidR="008365CF" w:rsidRDefault="008365CF" w:rsidP="002C55DA">
            <w:pPr>
              <w:pStyle w:val="ListBullet"/>
              <w:spacing w:after="80"/>
            </w:pPr>
            <w:r>
              <w:lastRenderedPageBreak/>
              <w:t>JIRA/Confluence</w:t>
            </w:r>
          </w:p>
          <w:p w14:paraId="494BCAC5" w14:textId="77777777" w:rsidR="008365CF" w:rsidRDefault="008365CF" w:rsidP="002C55DA">
            <w:pPr>
              <w:pStyle w:val="ListBullet"/>
              <w:spacing w:after="80"/>
            </w:pPr>
            <w:r>
              <w:t xml:space="preserve">MS Suite </w:t>
            </w:r>
          </w:p>
          <w:p w14:paraId="7BAED4F5" w14:textId="451E67BB" w:rsidR="008365CF" w:rsidRDefault="008365CF" w:rsidP="002C55DA">
            <w:pPr>
              <w:pStyle w:val="ListBullet"/>
              <w:spacing w:after="80"/>
            </w:pPr>
            <w:r>
              <w:t xml:space="preserve">Adobe suite </w:t>
            </w:r>
            <w:r w:rsidR="004F541A">
              <w:t xml:space="preserve">(Photoshop, Illustrator, </w:t>
            </w:r>
            <w:proofErr w:type="spellStart"/>
            <w:r w:rsidR="004F541A">
              <w:t>dreamweaver</w:t>
            </w:r>
            <w:proofErr w:type="spellEnd"/>
            <w:r w:rsidR="004F541A">
              <w:t>)</w:t>
            </w:r>
          </w:p>
          <w:p w14:paraId="7D2CC2B2" w14:textId="77777777" w:rsidR="008365CF" w:rsidRDefault="008365CF" w:rsidP="002C55DA">
            <w:pPr>
              <w:pStyle w:val="ListBullet"/>
              <w:spacing w:after="80"/>
            </w:pPr>
            <w:r>
              <w:t>WooCommerce</w:t>
            </w:r>
          </w:p>
          <w:p w14:paraId="6D38E77F" w14:textId="0706454B" w:rsidR="008365CF" w:rsidRDefault="008365CF" w:rsidP="00A47E23">
            <w:pPr>
              <w:pStyle w:val="ListBullet"/>
              <w:spacing w:after="80"/>
            </w:pPr>
            <w:r>
              <w:t>MySQL</w:t>
            </w:r>
          </w:p>
          <w:p w14:paraId="54BAC533" w14:textId="77777777" w:rsidR="008365CF" w:rsidRDefault="008365CF" w:rsidP="002C55DA">
            <w:pPr>
              <w:pStyle w:val="ListBullet"/>
              <w:spacing w:after="80"/>
            </w:pPr>
            <w:r>
              <w:t xml:space="preserve">Site Studio </w:t>
            </w:r>
          </w:p>
          <w:p w14:paraId="7E7AF46A" w14:textId="77777777" w:rsidR="004D59E1" w:rsidRDefault="004D59E1" w:rsidP="002C55DA">
            <w:pPr>
              <w:pStyle w:val="ListBullet"/>
              <w:spacing w:after="80"/>
            </w:pPr>
            <w:r>
              <w:t>Sublime text</w:t>
            </w:r>
          </w:p>
          <w:p w14:paraId="3B15E9AD" w14:textId="233EA27F" w:rsidR="005653A3" w:rsidRPr="00565B06" w:rsidRDefault="005653A3" w:rsidP="002C55DA">
            <w:pPr>
              <w:pStyle w:val="ListBullet"/>
              <w:spacing w:after="80"/>
            </w:pPr>
            <w:r>
              <w:t>Sketch</w:t>
            </w:r>
          </w:p>
        </w:tc>
      </w:tr>
    </w:tbl>
    <w:p w14:paraId="11CAD252" w14:textId="77777777" w:rsidR="008365CF" w:rsidRPr="00565B06" w:rsidRDefault="008365CF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B1A3D68" w14:textId="77777777" w:rsidTr="005E5881">
        <w:tc>
          <w:tcPr>
            <w:tcW w:w="725" w:type="dxa"/>
            <w:tcMar>
              <w:right w:w="216" w:type="dxa"/>
            </w:tcMar>
            <w:vAlign w:val="bottom"/>
          </w:tcPr>
          <w:p w14:paraId="2AA72281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3C519B6" wp14:editId="6ADECDEA">
                      <wp:extent cx="274320" cy="274320"/>
                      <wp:effectExtent l="0" t="0" r="17780" b="1778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3F8B4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ed="f" strokecolor="white [3212]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8E382B5" w14:textId="77777777" w:rsidR="00B325AE" w:rsidRPr="00565B06" w:rsidRDefault="00D33626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9980AD9357544FD90767F92A482FC24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9AB2DF6" w14:textId="7827108A" w:rsidR="00B325AE" w:rsidRPr="00565B06" w:rsidRDefault="00B325AE" w:rsidP="00B325AE">
      <w:pPr>
        <w:pStyle w:val="Heading2"/>
      </w:pPr>
      <w:r w:rsidRPr="009C22B3">
        <w:rPr>
          <w:color w:val="005E7F" w:themeColor="accent5" w:themeShade="BF"/>
        </w:rPr>
        <w:t xml:space="preserve">Front-end website developer | </w:t>
      </w:r>
      <w:r>
        <w:rPr>
          <w:rStyle w:val="Emphasis"/>
        </w:rPr>
        <w:t>Freelancer</w:t>
      </w:r>
      <w:r w:rsidR="008365CF">
        <w:rPr>
          <w:rStyle w:val="Emphasis"/>
        </w:rPr>
        <w:t xml:space="preserve"> </w:t>
      </w:r>
    </w:p>
    <w:p w14:paraId="470F1A79" w14:textId="67CDAE3A" w:rsidR="00B325AE" w:rsidRDefault="00B93CAD" w:rsidP="00B325AE">
      <w:pPr>
        <w:pStyle w:val="Heading3"/>
      </w:pPr>
      <w:r>
        <w:t>november</w:t>
      </w:r>
      <w:r w:rsidR="00B325AE">
        <w:t xml:space="preserve"> 2019 – present</w:t>
      </w:r>
    </w:p>
    <w:p w14:paraId="58A1CDB9" w14:textId="525E0633" w:rsidR="00980A9F" w:rsidRPr="00565B06" w:rsidRDefault="00980A9F" w:rsidP="00B325AE">
      <w:pPr>
        <w:pStyle w:val="Heading3"/>
      </w:pPr>
      <w:r>
        <w:tab/>
      </w:r>
    </w:p>
    <w:p w14:paraId="29776136" w14:textId="7C20C41E" w:rsidR="00B325AE" w:rsidRDefault="00B325AE" w:rsidP="00B325AE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63D91282" w14:textId="77777777" w:rsidR="00B325AE" w:rsidRDefault="00B325AE" w:rsidP="00B325AE">
      <w:pPr>
        <w:pStyle w:val="ListParagraph"/>
        <w:numPr>
          <w:ilvl w:val="0"/>
          <w:numId w:val="16"/>
        </w:numPr>
      </w:pPr>
      <w:r>
        <w:t xml:space="preserve">Development for mobile-responsive website </w:t>
      </w:r>
    </w:p>
    <w:p w14:paraId="19A7E06B" w14:textId="77777777" w:rsidR="00B325AE" w:rsidRDefault="00B325AE" w:rsidP="00B325AE">
      <w:pPr>
        <w:pStyle w:val="ListParagraph"/>
        <w:numPr>
          <w:ilvl w:val="0"/>
          <w:numId w:val="16"/>
        </w:numPr>
      </w:pPr>
      <w:r>
        <w:t>Time management</w:t>
      </w:r>
    </w:p>
    <w:p w14:paraId="58591E85" w14:textId="77777777" w:rsidR="00B325AE" w:rsidRDefault="00B325AE" w:rsidP="00B325AE">
      <w:pPr>
        <w:pStyle w:val="ListParagraph"/>
        <w:numPr>
          <w:ilvl w:val="0"/>
          <w:numId w:val="16"/>
        </w:numPr>
      </w:pPr>
      <w:r>
        <w:t>Providing customer support</w:t>
      </w:r>
    </w:p>
    <w:p w14:paraId="6DF4B040" w14:textId="77777777" w:rsidR="00B325AE" w:rsidRDefault="00B325AE" w:rsidP="00B325AE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14:paraId="5F1A8295" w14:textId="77777777" w:rsidR="00B325AE" w:rsidRDefault="00B325AE" w:rsidP="00B325AE">
      <w:pPr>
        <w:pStyle w:val="ListParagraph"/>
        <w:numPr>
          <w:ilvl w:val="0"/>
          <w:numId w:val="16"/>
        </w:numPr>
      </w:pPr>
      <w:r>
        <w:t>Performance testing</w:t>
      </w:r>
    </w:p>
    <w:p w14:paraId="1710675F" w14:textId="77777777" w:rsidR="00B325AE" w:rsidRDefault="00B325AE" w:rsidP="00B325AE">
      <w:pPr>
        <w:pStyle w:val="ListParagraph"/>
        <w:numPr>
          <w:ilvl w:val="0"/>
          <w:numId w:val="16"/>
        </w:numPr>
      </w:pPr>
      <w:r>
        <w:t>Load testing</w:t>
      </w:r>
    </w:p>
    <w:p w14:paraId="6B5A67CC" w14:textId="77777777" w:rsidR="00B325AE" w:rsidRDefault="00B325AE" w:rsidP="00B325AE">
      <w:pPr>
        <w:pStyle w:val="ListParagraph"/>
        <w:numPr>
          <w:ilvl w:val="0"/>
          <w:numId w:val="16"/>
        </w:numPr>
      </w:pPr>
      <w:r>
        <w:t>Multi-device screen testing</w:t>
      </w:r>
    </w:p>
    <w:p w14:paraId="064CF779" w14:textId="77777777" w:rsidR="00B325AE" w:rsidRDefault="00B325AE" w:rsidP="00B325AE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14:paraId="51BE81E5" w14:textId="77777777" w:rsidR="00B325AE" w:rsidRDefault="00B325AE" w:rsidP="00B325AE">
      <w:pPr>
        <w:pStyle w:val="ListParagraph"/>
        <w:numPr>
          <w:ilvl w:val="0"/>
          <w:numId w:val="16"/>
        </w:numPr>
      </w:pPr>
      <w:r>
        <w:t xml:space="preserve">Following the Agile methodology </w:t>
      </w:r>
    </w:p>
    <w:p w14:paraId="2A9C294E" w14:textId="34ECB5AF" w:rsidR="00B325AE" w:rsidRDefault="00B325AE" w:rsidP="00B47E1E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14:paraId="7802C25A" w14:textId="41C3ABBA" w:rsidR="005653A3" w:rsidRDefault="005653A3" w:rsidP="00B47E1E">
      <w:pPr>
        <w:pStyle w:val="ListParagraph"/>
        <w:numPr>
          <w:ilvl w:val="0"/>
          <w:numId w:val="16"/>
        </w:numPr>
      </w:pPr>
      <w:r>
        <w:t xml:space="preserve">Taking designs from </w:t>
      </w:r>
      <w:proofErr w:type="spellStart"/>
      <w:r>
        <w:t>Indesign</w:t>
      </w:r>
      <w:proofErr w:type="spellEnd"/>
      <w:r>
        <w:t xml:space="preserve"> or Sketch and turning them into websites</w:t>
      </w:r>
    </w:p>
    <w:p w14:paraId="5AAACBA1" w14:textId="77777777" w:rsidR="00AA257D" w:rsidRDefault="00AA257D" w:rsidP="00AA257D">
      <w:pPr>
        <w:rPr>
          <w:b/>
          <w:bCs/>
        </w:rPr>
      </w:pPr>
    </w:p>
    <w:p w14:paraId="712A68A1" w14:textId="2CB2992B" w:rsidR="00AA257D" w:rsidRPr="00B325AE" w:rsidRDefault="00AA257D" w:rsidP="00AA257D">
      <w:r w:rsidRPr="00AA257D">
        <w:rPr>
          <w:b/>
          <w:bCs/>
        </w:rPr>
        <w:t xml:space="preserve">Reason for leaving: </w:t>
      </w:r>
      <w:r>
        <w:t>Looking for a more stable income</w:t>
      </w:r>
    </w:p>
    <w:p w14:paraId="0A9FD198" w14:textId="77777777" w:rsidR="00AA257D" w:rsidRDefault="00AA257D" w:rsidP="00AA257D"/>
    <w:p w14:paraId="68FF9532" w14:textId="77777777" w:rsidR="00B325AE" w:rsidRDefault="00B325AE" w:rsidP="00B47E1E">
      <w:pPr>
        <w:pStyle w:val="Heading2"/>
      </w:pPr>
    </w:p>
    <w:p w14:paraId="38B2AEF3" w14:textId="43E9521A" w:rsidR="005E088C" w:rsidRPr="00565B06" w:rsidRDefault="005E5881" w:rsidP="00B47E1E">
      <w:pPr>
        <w:pStyle w:val="Heading2"/>
      </w:pPr>
      <w:r w:rsidRPr="009C22B3">
        <w:rPr>
          <w:color w:val="005E7F" w:themeColor="accent5" w:themeShade="BF"/>
        </w:rPr>
        <w:t xml:space="preserve">Front-end web developer </w:t>
      </w:r>
      <w:r w:rsidR="005E088C" w:rsidRPr="009C22B3">
        <w:rPr>
          <w:color w:val="005E7F" w:themeColor="accent5" w:themeShade="BF"/>
        </w:rPr>
        <w:t xml:space="preserve">| </w:t>
      </w:r>
      <w:r w:rsidR="005F54DC">
        <w:rPr>
          <w:rStyle w:val="Emphasis"/>
        </w:rPr>
        <w:t xml:space="preserve">BRAND </w:t>
      </w:r>
      <w:r w:rsidR="005F54DC" w:rsidRPr="005F54DC">
        <w:rPr>
          <w:rStyle w:val="Emphasis"/>
          <w:i/>
        </w:rPr>
        <w:t>et al</w:t>
      </w:r>
    </w:p>
    <w:p w14:paraId="39EE76F8" w14:textId="781F5AE3" w:rsidR="005E088C" w:rsidRDefault="005F54DC" w:rsidP="004F199F">
      <w:pPr>
        <w:pStyle w:val="Heading3"/>
      </w:pPr>
      <w:r>
        <w:t xml:space="preserve">May 2018 </w:t>
      </w:r>
      <w:r w:rsidR="009D3EF5">
        <w:t>–</w:t>
      </w:r>
      <w:r>
        <w:t xml:space="preserve"> </w:t>
      </w:r>
      <w:r w:rsidR="00B93CAD">
        <w:t>october</w:t>
      </w:r>
      <w:r w:rsidR="009D3EF5">
        <w:t xml:space="preserve"> 2019</w:t>
      </w:r>
    </w:p>
    <w:p w14:paraId="0C56E801" w14:textId="77777777" w:rsidR="005E088C" w:rsidRDefault="00352A7A" w:rsidP="00352A7A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7D0F3504" w14:textId="1D7F8E6D" w:rsidR="00F573B4" w:rsidRDefault="00F573B4" w:rsidP="00352A7A">
      <w:pPr>
        <w:pStyle w:val="ListParagraph"/>
        <w:numPr>
          <w:ilvl w:val="0"/>
          <w:numId w:val="16"/>
        </w:numPr>
      </w:pPr>
      <w:r>
        <w:t>Development for mobile</w:t>
      </w:r>
      <w:r w:rsidR="005E5881">
        <w:t>-</w:t>
      </w:r>
      <w:r>
        <w:t xml:space="preserve">responsive website </w:t>
      </w:r>
    </w:p>
    <w:p w14:paraId="78B633C0" w14:textId="73C29B6A" w:rsidR="009A65BA" w:rsidRDefault="009A65BA" w:rsidP="009A65BA">
      <w:pPr>
        <w:pStyle w:val="ListParagraph"/>
        <w:numPr>
          <w:ilvl w:val="0"/>
          <w:numId w:val="16"/>
        </w:numPr>
      </w:pPr>
      <w:r>
        <w:t xml:space="preserve">Magento:  </w:t>
      </w:r>
      <w:r>
        <w:t xml:space="preserve">Building a retail E-commerce website on Magento, customizing by coding and styling for the website layout, adding modules and styling the website, also building the website so that it is mobile friendly, </w:t>
      </w:r>
      <w:r w:rsidRPr="00324B66">
        <w:t>(</w:t>
      </w:r>
      <w:r w:rsidRPr="00324B66">
        <w:rPr>
          <w:rFonts w:cstheme="minorHAnsi"/>
          <w:color w:val="262626" w:themeColor="text1" w:themeTint="D9"/>
          <w:lang w:val="en-GB"/>
        </w:rPr>
        <w:t>bmpower.co.za).</w:t>
      </w:r>
    </w:p>
    <w:p w14:paraId="4B71E5AB" w14:textId="77777777" w:rsidR="00352A7A" w:rsidRDefault="00352A7A" w:rsidP="00352A7A">
      <w:pPr>
        <w:pStyle w:val="ListParagraph"/>
        <w:numPr>
          <w:ilvl w:val="0"/>
          <w:numId w:val="16"/>
        </w:numPr>
      </w:pPr>
      <w:r>
        <w:t>Time management</w:t>
      </w:r>
    </w:p>
    <w:p w14:paraId="6B84BDD7" w14:textId="77777777" w:rsidR="00352A7A" w:rsidRDefault="00352A7A" w:rsidP="00352A7A">
      <w:pPr>
        <w:pStyle w:val="ListParagraph"/>
        <w:numPr>
          <w:ilvl w:val="0"/>
          <w:numId w:val="16"/>
        </w:numPr>
      </w:pPr>
      <w:r>
        <w:t>Providing customer support</w:t>
      </w:r>
    </w:p>
    <w:p w14:paraId="5E73D073" w14:textId="77777777" w:rsidR="00352A7A" w:rsidRDefault="00352A7A" w:rsidP="00352A7A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14:paraId="1C10A29F" w14:textId="042EF4C9" w:rsidR="00352A7A" w:rsidRDefault="00A12004" w:rsidP="00352A7A">
      <w:pPr>
        <w:pStyle w:val="ListParagraph"/>
        <w:numPr>
          <w:ilvl w:val="0"/>
          <w:numId w:val="16"/>
        </w:numPr>
      </w:pPr>
      <w:r>
        <w:t>Performance</w:t>
      </w:r>
      <w:r w:rsidR="005E5881">
        <w:t xml:space="preserve"> </w:t>
      </w:r>
      <w:r>
        <w:t>testing</w:t>
      </w:r>
    </w:p>
    <w:p w14:paraId="453B753E" w14:textId="54405348" w:rsidR="00A12004" w:rsidRDefault="00A12004" w:rsidP="00352A7A">
      <w:pPr>
        <w:pStyle w:val="ListParagraph"/>
        <w:numPr>
          <w:ilvl w:val="0"/>
          <w:numId w:val="16"/>
        </w:numPr>
      </w:pPr>
      <w:r>
        <w:t>Load</w:t>
      </w:r>
      <w:r w:rsidR="005E5881">
        <w:t xml:space="preserve"> </w:t>
      </w:r>
      <w:r>
        <w:t>testing</w:t>
      </w:r>
    </w:p>
    <w:p w14:paraId="150DB04E" w14:textId="0713BB2E" w:rsidR="00352A7A" w:rsidRDefault="00A12004" w:rsidP="00352A7A">
      <w:pPr>
        <w:pStyle w:val="ListParagraph"/>
        <w:numPr>
          <w:ilvl w:val="0"/>
          <w:numId w:val="16"/>
        </w:numPr>
      </w:pPr>
      <w:r>
        <w:t>Multi-device screen</w:t>
      </w:r>
      <w:r w:rsidR="005E5881">
        <w:t xml:space="preserve"> </w:t>
      </w:r>
      <w:r>
        <w:t>testing</w:t>
      </w:r>
    </w:p>
    <w:p w14:paraId="49315F93" w14:textId="77777777" w:rsidR="00A12004" w:rsidRDefault="00A12004" w:rsidP="00352A7A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14:paraId="062C6FEF" w14:textId="36978593" w:rsidR="00F2470F" w:rsidRDefault="00F2470F" w:rsidP="00352A7A">
      <w:pPr>
        <w:pStyle w:val="ListParagraph"/>
        <w:numPr>
          <w:ilvl w:val="0"/>
          <w:numId w:val="16"/>
        </w:numPr>
      </w:pPr>
      <w:r>
        <w:lastRenderedPageBreak/>
        <w:t>Follow</w:t>
      </w:r>
      <w:r w:rsidR="005E5881">
        <w:t>ing</w:t>
      </w:r>
      <w:r>
        <w:t xml:space="preserve"> the Agile methodology </w:t>
      </w:r>
    </w:p>
    <w:p w14:paraId="71CEDC05" w14:textId="77777777" w:rsidR="00851CE8" w:rsidRDefault="00851CE8" w:rsidP="00352A7A">
      <w:pPr>
        <w:pStyle w:val="ListParagraph"/>
        <w:numPr>
          <w:ilvl w:val="0"/>
          <w:numId w:val="16"/>
        </w:numPr>
      </w:pPr>
      <w:r>
        <w:t>Customer website maintenance and updates</w:t>
      </w:r>
    </w:p>
    <w:p w14:paraId="27DB8E80" w14:textId="6552C47D" w:rsidR="00526CB4" w:rsidRDefault="00526CB4" w:rsidP="00352A7A">
      <w:pPr>
        <w:pStyle w:val="ListParagraph"/>
        <w:numPr>
          <w:ilvl w:val="0"/>
          <w:numId w:val="16"/>
        </w:numPr>
      </w:pPr>
      <w:r>
        <w:t xml:space="preserve">Website customization </w:t>
      </w:r>
      <w:r w:rsidR="00406F67" w:rsidRPr="005E5881">
        <w:t>on different platforms / CMSs</w:t>
      </w:r>
    </w:p>
    <w:p w14:paraId="3348E9EB" w14:textId="77777777" w:rsidR="00AA257D" w:rsidRDefault="00AA257D" w:rsidP="009C22B3">
      <w:pPr>
        <w:pStyle w:val="ListParagraph"/>
      </w:pPr>
    </w:p>
    <w:p w14:paraId="7867219B" w14:textId="4C45B6C8" w:rsidR="00B325AE" w:rsidRPr="00B325AE" w:rsidRDefault="00B325AE" w:rsidP="00B325AE">
      <w:r w:rsidRPr="00B325AE">
        <w:rPr>
          <w:b/>
          <w:bCs/>
        </w:rPr>
        <w:t>Reason for leaving:</w:t>
      </w:r>
      <w:r>
        <w:rPr>
          <w:b/>
          <w:bCs/>
        </w:rPr>
        <w:t xml:space="preserve"> </w:t>
      </w:r>
      <w:r>
        <w:t>Retrenchment, company wanted to concentrate more on publication rather than web.</w:t>
      </w:r>
    </w:p>
    <w:p w14:paraId="2CF68085" w14:textId="77777777" w:rsidR="00352A7A" w:rsidRPr="00565B06" w:rsidRDefault="00352A7A" w:rsidP="005E088C"/>
    <w:p w14:paraId="07AD34C1" w14:textId="6610C02C" w:rsidR="005E088C" w:rsidRPr="00565B06" w:rsidRDefault="005E5881" w:rsidP="00B47E1E">
      <w:pPr>
        <w:pStyle w:val="Heading2"/>
      </w:pPr>
      <w:r w:rsidRPr="009C22B3">
        <w:rPr>
          <w:color w:val="005E7F" w:themeColor="accent5" w:themeShade="BF"/>
        </w:rPr>
        <w:t>Front-end website developer</w:t>
      </w:r>
      <w:r w:rsidR="005E088C" w:rsidRPr="009C22B3">
        <w:rPr>
          <w:color w:val="005E7F" w:themeColor="accent5" w:themeShade="BF"/>
        </w:rPr>
        <w:t xml:space="preserve"> | </w:t>
      </w:r>
      <w:r w:rsidR="00526CB4">
        <w:rPr>
          <w:rStyle w:val="Emphasis"/>
        </w:rPr>
        <w:t>Digital Content Creations</w:t>
      </w:r>
    </w:p>
    <w:p w14:paraId="1ACD79B3" w14:textId="0B860026" w:rsidR="005E088C" w:rsidRPr="00565B06" w:rsidRDefault="00526CB4" w:rsidP="004F199F">
      <w:pPr>
        <w:pStyle w:val="Heading3"/>
      </w:pPr>
      <w:r>
        <w:t xml:space="preserve">October 2017 – </w:t>
      </w:r>
      <w:r w:rsidR="00B93CAD">
        <w:t xml:space="preserve">April </w:t>
      </w:r>
      <w:r>
        <w:t>2018</w:t>
      </w:r>
    </w:p>
    <w:p w14:paraId="57C29A99" w14:textId="77777777" w:rsidR="00526CB4" w:rsidRDefault="00526CB4" w:rsidP="00526CB4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5FB1BFDD" w14:textId="7C3970D7" w:rsidR="00526CB4" w:rsidRDefault="00526CB4" w:rsidP="00526CB4">
      <w:pPr>
        <w:pStyle w:val="ListParagraph"/>
        <w:numPr>
          <w:ilvl w:val="0"/>
          <w:numId w:val="16"/>
        </w:numPr>
      </w:pPr>
      <w:r>
        <w:t>Development for mobile</w:t>
      </w:r>
      <w:r w:rsidR="005E5881">
        <w:t>-</w:t>
      </w:r>
      <w:r>
        <w:t xml:space="preserve">responsive website </w:t>
      </w:r>
    </w:p>
    <w:p w14:paraId="411A6AC9" w14:textId="77777777" w:rsidR="00526CB4" w:rsidRDefault="00526CB4" w:rsidP="00526CB4">
      <w:pPr>
        <w:pStyle w:val="ListParagraph"/>
        <w:numPr>
          <w:ilvl w:val="0"/>
          <w:numId w:val="16"/>
        </w:numPr>
      </w:pPr>
      <w:r>
        <w:t>Time management</w:t>
      </w:r>
    </w:p>
    <w:p w14:paraId="2D7F7145" w14:textId="77777777" w:rsidR="00526CB4" w:rsidRDefault="00526CB4" w:rsidP="00526CB4">
      <w:pPr>
        <w:pStyle w:val="ListParagraph"/>
        <w:numPr>
          <w:ilvl w:val="0"/>
          <w:numId w:val="16"/>
        </w:numPr>
      </w:pPr>
      <w:r>
        <w:t>Providing customer support</w:t>
      </w:r>
    </w:p>
    <w:p w14:paraId="0D292C27" w14:textId="77777777" w:rsidR="00526CB4" w:rsidRDefault="00526CB4" w:rsidP="00526CB4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14:paraId="7F8F7D9A" w14:textId="2322AD79" w:rsidR="00526CB4" w:rsidRDefault="00526CB4" w:rsidP="00526CB4">
      <w:pPr>
        <w:pStyle w:val="ListParagraph"/>
        <w:numPr>
          <w:ilvl w:val="0"/>
          <w:numId w:val="16"/>
        </w:numPr>
      </w:pPr>
      <w:r>
        <w:t>Performance</w:t>
      </w:r>
      <w:r w:rsidR="005E5881">
        <w:t xml:space="preserve"> </w:t>
      </w:r>
      <w:r>
        <w:t>testing</w:t>
      </w:r>
    </w:p>
    <w:p w14:paraId="3ED267F1" w14:textId="4BC7CB29" w:rsidR="00526CB4" w:rsidRDefault="00526CB4" w:rsidP="00526CB4">
      <w:pPr>
        <w:pStyle w:val="ListParagraph"/>
        <w:numPr>
          <w:ilvl w:val="0"/>
          <w:numId w:val="16"/>
        </w:numPr>
      </w:pPr>
      <w:r>
        <w:t>Load</w:t>
      </w:r>
      <w:r w:rsidR="005E5881">
        <w:t xml:space="preserve"> </w:t>
      </w:r>
      <w:r>
        <w:t>testing</w:t>
      </w:r>
    </w:p>
    <w:p w14:paraId="28EA7114" w14:textId="70303546" w:rsidR="00526CB4" w:rsidRDefault="00526CB4" w:rsidP="00526CB4">
      <w:pPr>
        <w:pStyle w:val="ListParagraph"/>
        <w:numPr>
          <w:ilvl w:val="0"/>
          <w:numId w:val="16"/>
        </w:numPr>
      </w:pPr>
      <w:r>
        <w:t>Multi-device screen</w:t>
      </w:r>
      <w:r w:rsidR="005E5881">
        <w:t xml:space="preserve"> </w:t>
      </w:r>
      <w:r>
        <w:t>testing</w:t>
      </w:r>
    </w:p>
    <w:p w14:paraId="4500CEA7" w14:textId="77777777" w:rsidR="00526CB4" w:rsidRDefault="00526CB4" w:rsidP="00526CB4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14:paraId="4B04B3F6" w14:textId="3C4ED218" w:rsidR="00526CB4" w:rsidRDefault="00526CB4" w:rsidP="00526CB4">
      <w:pPr>
        <w:pStyle w:val="ListParagraph"/>
        <w:numPr>
          <w:ilvl w:val="0"/>
          <w:numId w:val="16"/>
        </w:numPr>
      </w:pPr>
      <w:r>
        <w:t>Follow</w:t>
      </w:r>
      <w:r w:rsidR="005E5881">
        <w:t>ing</w:t>
      </w:r>
      <w:r>
        <w:t xml:space="preserve"> the Agile methodology </w:t>
      </w:r>
    </w:p>
    <w:p w14:paraId="0E78AF4D" w14:textId="49E70DE6" w:rsidR="00526CB4" w:rsidRDefault="00526CB4" w:rsidP="00526CB4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14:paraId="400D0B4B" w14:textId="77777777" w:rsidR="00B325AE" w:rsidRDefault="00B325AE" w:rsidP="00B325AE">
      <w:pPr>
        <w:ind w:left="360"/>
      </w:pPr>
    </w:p>
    <w:p w14:paraId="46E9C2A9" w14:textId="2CFD1E1D" w:rsidR="005E088C" w:rsidRDefault="00B325AE" w:rsidP="005E088C">
      <w:r w:rsidRPr="00B325AE">
        <w:rPr>
          <w:b/>
          <w:bCs/>
        </w:rPr>
        <w:t>Reason for leaving:</w:t>
      </w:r>
      <w:r>
        <w:rPr>
          <w:b/>
          <w:bCs/>
        </w:rPr>
        <w:t xml:space="preserve"> </w:t>
      </w:r>
      <w:r w:rsidRPr="00B325AE">
        <w:t>Company had to close due to funding problems</w:t>
      </w:r>
    </w:p>
    <w:p w14:paraId="05790D83" w14:textId="77777777" w:rsidR="00B325AE" w:rsidRPr="00B325AE" w:rsidRDefault="00B325AE" w:rsidP="005E088C"/>
    <w:p w14:paraId="10DDB540" w14:textId="4E34F959" w:rsidR="000A085A" w:rsidRPr="00565B06" w:rsidRDefault="00FE761C" w:rsidP="000A085A">
      <w:pPr>
        <w:pStyle w:val="Heading2"/>
      </w:pPr>
      <w:r w:rsidRPr="009C22B3">
        <w:rPr>
          <w:color w:val="005E7F" w:themeColor="accent5" w:themeShade="BF"/>
        </w:rPr>
        <w:t>Assistant</w:t>
      </w:r>
      <w:r w:rsidR="005E5881" w:rsidRPr="009C22B3">
        <w:rPr>
          <w:color w:val="005E7F" w:themeColor="accent5" w:themeShade="BF"/>
        </w:rPr>
        <w:t xml:space="preserve"> website developer</w:t>
      </w:r>
      <w:r w:rsidR="000A085A" w:rsidRPr="009C22B3">
        <w:rPr>
          <w:color w:val="005E7F" w:themeColor="accent5" w:themeShade="BF"/>
        </w:rPr>
        <w:t xml:space="preserve"> | </w:t>
      </w:r>
      <w:r w:rsidR="000A085A">
        <w:rPr>
          <w:rStyle w:val="Emphasis"/>
        </w:rPr>
        <w:t>YOU-MEE</w:t>
      </w:r>
    </w:p>
    <w:p w14:paraId="247F0249" w14:textId="6A4FCA8D" w:rsidR="000A085A" w:rsidRPr="00565B06" w:rsidRDefault="000A085A" w:rsidP="000A085A">
      <w:pPr>
        <w:pStyle w:val="Heading3"/>
      </w:pPr>
      <w:r>
        <w:t xml:space="preserve">march 2017 – </w:t>
      </w:r>
      <w:r w:rsidR="00B93CAD">
        <w:t>September</w:t>
      </w:r>
      <w:r>
        <w:t xml:space="preserve"> 2017</w:t>
      </w:r>
    </w:p>
    <w:p w14:paraId="3787808A" w14:textId="77777777" w:rsidR="000A085A" w:rsidRDefault="000A085A" w:rsidP="000A085A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645AF5B0" w14:textId="7414C08B" w:rsidR="000A085A" w:rsidRDefault="000A085A" w:rsidP="000A085A">
      <w:pPr>
        <w:pStyle w:val="ListParagraph"/>
        <w:numPr>
          <w:ilvl w:val="0"/>
          <w:numId w:val="16"/>
        </w:numPr>
      </w:pPr>
      <w:r>
        <w:t>Development for mobile</w:t>
      </w:r>
      <w:r w:rsidR="005E5881">
        <w:t>-</w:t>
      </w:r>
      <w:r>
        <w:t xml:space="preserve">responsive website </w:t>
      </w:r>
    </w:p>
    <w:p w14:paraId="10904CB0" w14:textId="77777777" w:rsidR="000A085A" w:rsidRDefault="000A085A" w:rsidP="000A085A">
      <w:pPr>
        <w:pStyle w:val="ListParagraph"/>
        <w:numPr>
          <w:ilvl w:val="0"/>
          <w:numId w:val="16"/>
        </w:numPr>
      </w:pPr>
      <w:r>
        <w:t>Time management</w:t>
      </w:r>
    </w:p>
    <w:p w14:paraId="0ADAB70F" w14:textId="77777777" w:rsidR="000A085A" w:rsidRDefault="000A085A" w:rsidP="000A085A">
      <w:pPr>
        <w:pStyle w:val="ListParagraph"/>
        <w:numPr>
          <w:ilvl w:val="0"/>
          <w:numId w:val="16"/>
        </w:numPr>
      </w:pPr>
      <w:r>
        <w:t>Providing customer support</w:t>
      </w:r>
    </w:p>
    <w:p w14:paraId="03AD79FE" w14:textId="77777777" w:rsidR="000A085A" w:rsidRDefault="000A085A" w:rsidP="000A085A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14:paraId="312DB9F3" w14:textId="720EA933" w:rsidR="000A085A" w:rsidRDefault="000A085A" w:rsidP="000A085A">
      <w:pPr>
        <w:pStyle w:val="ListParagraph"/>
        <w:numPr>
          <w:ilvl w:val="0"/>
          <w:numId w:val="16"/>
        </w:numPr>
      </w:pPr>
      <w:r>
        <w:t>Performanc</w:t>
      </w:r>
      <w:r w:rsidR="005E5881">
        <w:t xml:space="preserve">e </w:t>
      </w:r>
      <w:r>
        <w:t>testing</w:t>
      </w:r>
    </w:p>
    <w:p w14:paraId="42436D5A" w14:textId="79A4188A" w:rsidR="000A085A" w:rsidRDefault="000A085A" w:rsidP="000A085A">
      <w:pPr>
        <w:pStyle w:val="ListParagraph"/>
        <w:numPr>
          <w:ilvl w:val="0"/>
          <w:numId w:val="16"/>
        </w:numPr>
      </w:pPr>
      <w:r>
        <w:t>Load</w:t>
      </w:r>
      <w:r w:rsidR="005E5881">
        <w:t xml:space="preserve"> </w:t>
      </w:r>
      <w:r>
        <w:t>testing</w:t>
      </w:r>
    </w:p>
    <w:p w14:paraId="2FC6F9E0" w14:textId="4F249C9D" w:rsidR="000A085A" w:rsidRDefault="000A085A" w:rsidP="000A085A">
      <w:pPr>
        <w:pStyle w:val="ListParagraph"/>
        <w:numPr>
          <w:ilvl w:val="0"/>
          <w:numId w:val="16"/>
        </w:numPr>
      </w:pPr>
      <w:r>
        <w:t>Multi-device screen</w:t>
      </w:r>
      <w:r w:rsidR="005E5881">
        <w:t xml:space="preserve"> </w:t>
      </w:r>
      <w:r>
        <w:t>testing</w:t>
      </w:r>
    </w:p>
    <w:p w14:paraId="7F6CDA97" w14:textId="77777777" w:rsidR="000A085A" w:rsidRDefault="000A085A" w:rsidP="000A085A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14:paraId="0E0AD95B" w14:textId="7AF73C6E" w:rsidR="000A085A" w:rsidRDefault="000A085A" w:rsidP="000A085A">
      <w:pPr>
        <w:pStyle w:val="ListParagraph"/>
        <w:numPr>
          <w:ilvl w:val="0"/>
          <w:numId w:val="16"/>
        </w:numPr>
      </w:pPr>
      <w:r>
        <w:t>Follow</w:t>
      </w:r>
      <w:r w:rsidR="005E5881">
        <w:t>ing</w:t>
      </w:r>
      <w:r>
        <w:t xml:space="preserve"> the Agile methodology </w:t>
      </w:r>
    </w:p>
    <w:p w14:paraId="51412D55" w14:textId="4E852A39" w:rsidR="00FE761C" w:rsidRDefault="000A085A" w:rsidP="00F33338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14:paraId="65B19DDA" w14:textId="77777777" w:rsidR="00B325AE" w:rsidRDefault="00B325AE" w:rsidP="00B325AE">
      <w:pPr>
        <w:pStyle w:val="ListParagraph"/>
      </w:pPr>
    </w:p>
    <w:p w14:paraId="22A5961B" w14:textId="7DEB0817" w:rsidR="00B325AE" w:rsidRDefault="00B325AE" w:rsidP="00B325AE">
      <w:r w:rsidRPr="00B325AE">
        <w:rPr>
          <w:b/>
          <w:bCs/>
        </w:rPr>
        <w:t>Reason for leaving:</w:t>
      </w:r>
      <w:r>
        <w:rPr>
          <w:b/>
          <w:bCs/>
        </w:rPr>
        <w:t xml:space="preserve"> </w:t>
      </w:r>
      <w:r w:rsidRPr="00B325AE">
        <w:t>Company stopped paying salaries, therefore had to leave</w:t>
      </w:r>
    </w:p>
    <w:p w14:paraId="3CA24C9F" w14:textId="77777777" w:rsidR="00B93CAD" w:rsidRDefault="00B93CAD" w:rsidP="00B325AE"/>
    <w:p w14:paraId="27EFB414" w14:textId="16682D1A" w:rsidR="00B93CAD" w:rsidRPr="00565B06" w:rsidRDefault="00B93CAD" w:rsidP="00B93CAD">
      <w:pPr>
        <w:pStyle w:val="Heading2"/>
      </w:pPr>
      <w:r w:rsidRPr="009C22B3">
        <w:rPr>
          <w:color w:val="005E7F" w:themeColor="accent5" w:themeShade="BF"/>
        </w:rPr>
        <w:t xml:space="preserve">Front-end website developer </w:t>
      </w:r>
      <w:r w:rsidRPr="00565B06">
        <w:t xml:space="preserve">| </w:t>
      </w:r>
      <w:r>
        <w:rPr>
          <w:rStyle w:val="Emphasis"/>
        </w:rPr>
        <w:t>Freelanc</w:t>
      </w:r>
      <w:r w:rsidR="008365CF">
        <w:rPr>
          <w:rStyle w:val="Emphasis"/>
        </w:rPr>
        <w:t>ing (while looking for a job)</w:t>
      </w:r>
    </w:p>
    <w:p w14:paraId="31DC201C" w14:textId="7007163E" w:rsidR="00B93CAD" w:rsidRPr="00565B06" w:rsidRDefault="00B93CAD" w:rsidP="00B93CAD">
      <w:pPr>
        <w:pStyle w:val="Heading3"/>
      </w:pPr>
      <w:r>
        <w:t>DECEMBER 2016 – February 2017</w:t>
      </w:r>
    </w:p>
    <w:p w14:paraId="64C89887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7E906262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t xml:space="preserve">Development for mobile-responsive website </w:t>
      </w:r>
    </w:p>
    <w:p w14:paraId="041B46A9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t>Time management</w:t>
      </w:r>
    </w:p>
    <w:p w14:paraId="25727B04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t>Providing customer support</w:t>
      </w:r>
    </w:p>
    <w:p w14:paraId="33E61614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14:paraId="1CE9DE00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lastRenderedPageBreak/>
        <w:t>Performance testing</w:t>
      </w:r>
    </w:p>
    <w:p w14:paraId="52F66C95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t>Load testing</w:t>
      </w:r>
    </w:p>
    <w:p w14:paraId="52B06E03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t>Multi-device screen testing</w:t>
      </w:r>
    </w:p>
    <w:p w14:paraId="557959C8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14:paraId="2B762EB1" w14:textId="5C88407D" w:rsidR="00B93CAD" w:rsidRDefault="00B93CAD" w:rsidP="00B93CAD">
      <w:pPr>
        <w:pStyle w:val="ListParagraph"/>
        <w:numPr>
          <w:ilvl w:val="0"/>
          <w:numId w:val="16"/>
        </w:numPr>
      </w:pPr>
      <w:r>
        <w:t xml:space="preserve">Following the Agile methodology </w:t>
      </w:r>
    </w:p>
    <w:p w14:paraId="4FD8DF28" w14:textId="77777777" w:rsidR="00B93CAD" w:rsidRDefault="00B93CAD" w:rsidP="00B93CAD">
      <w:pPr>
        <w:pStyle w:val="ListParagraph"/>
        <w:numPr>
          <w:ilvl w:val="0"/>
          <w:numId w:val="16"/>
        </w:numPr>
      </w:pPr>
      <w:r>
        <w:t>Website customization</w:t>
      </w:r>
    </w:p>
    <w:p w14:paraId="721EDBFD" w14:textId="77777777" w:rsidR="00B93CAD" w:rsidRDefault="00B93CAD" w:rsidP="00B93CAD">
      <w:pPr>
        <w:pStyle w:val="ListParagraph"/>
      </w:pPr>
    </w:p>
    <w:p w14:paraId="4C74F556" w14:textId="13F5981A" w:rsidR="000A085A" w:rsidRPr="009C22B3" w:rsidRDefault="00B93CAD" w:rsidP="00B93CAD">
      <w:pPr>
        <w:rPr>
          <w:color w:val="005E7F" w:themeColor="accent5" w:themeShade="BF"/>
        </w:rPr>
      </w:pPr>
      <w:r>
        <w:t xml:space="preserve">   </w:t>
      </w:r>
    </w:p>
    <w:p w14:paraId="3DF4CDD1" w14:textId="1E922B40" w:rsidR="008C2F5D" w:rsidRPr="00565B06" w:rsidRDefault="008C2F5D" w:rsidP="008C2F5D">
      <w:pPr>
        <w:pStyle w:val="Heading2"/>
      </w:pPr>
      <w:r w:rsidRPr="009C22B3">
        <w:rPr>
          <w:color w:val="005E7F" w:themeColor="accent5" w:themeShade="BF"/>
        </w:rPr>
        <w:t>Front-</w:t>
      </w:r>
      <w:r w:rsidR="005E5881" w:rsidRPr="009C22B3">
        <w:rPr>
          <w:color w:val="005E7F" w:themeColor="accent5" w:themeShade="BF"/>
        </w:rPr>
        <w:t>e</w:t>
      </w:r>
      <w:r w:rsidRPr="009C22B3">
        <w:rPr>
          <w:color w:val="005E7F" w:themeColor="accent5" w:themeShade="BF"/>
        </w:rPr>
        <w:t xml:space="preserve">nd </w:t>
      </w:r>
      <w:r w:rsidR="005E5881" w:rsidRPr="009C22B3">
        <w:rPr>
          <w:color w:val="005E7F" w:themeColor="accent5" w:themeShade="BF"/>
        </w:rPr>
        <w:t>w</w:t>
      </w:r>
      <w:r w:rsidRPr="009C22B3">
        <w:rPr>
          <w:color w:val="005E7F" w:themeColor="accent5" w:themeShade="BF"/>
        </w:rPr>
        <w:t xml:space="preserve">ebsite </w:t>
      </w:r>
      <w:r w:rsidR="005E5881" w:rsidRPr="009C22B3">
        <w:rPr>
          <w:color w:val="005E7F" w:themeColor="accent5" w:themeShade="BF"/>
        </w:rPr>
        <w:t>d</w:t>
      </w:r>
      <w:r w:rsidRPr="009C22B3">
        <w:rPr>
          <w:color w:val="005E7F" w:themeColor="accent5" w:themeShade="BF"/>
        </w:rPr>
        <w:t xml:space="preserve">eveloper and </w:t>
      </w:r>
      <w:r w:rsidR="005E5881" w:rsidRPr="009C22B3">
        <w:rPr>
          <w:color w:val="005E7F" w:themeColor="accent5" w:themeShade="BF"/>
        </w:rPr>
        <w:t>a</w:t>
      </w:r>
      <w:r w:rsidRPr="009C22B3">
        <w:rPr>
          <w:color w:val="005E7F" w:themeColor="accent5" w:themeShade="BF"/>
        </w:rPr>
        <w:t xml:space="preserve">dministrator | </w:t>
      </w:r>
      <w:r>
        <w:rPr>
          <w:rStyle w:val="Emphasis"/>
        </w:rPr>
        <w:t>SAGE</w:t>
      </w:r>
      <w:r w:rsidR="005B5FBA">
        <w:rPr>
          <w:rStyle w:val="Emphasis"/>
        </w:rPr>
        <w:t xml:space="preserve"> VIP</w:t>
      </w:r>
    </w:p>
    <w:p w14:paraId="7388A224" w14:textId="317C7952" w:rsidR="008C2F5D" w:rsidRPr="00565B06" w:rsidRDefault="008365CF" w:rsidP="008C2F5D">
      <w:pPr>
        <w:pStyle w:val="Heading3"/>
      </w:pPr>
      <w:r>
        <w:t xml:space="preserve">may </w:t>
      </w:r>
      <w:r w:rsidR="008C2F5D">
        <w:t xml:space="preserve">2014 – </w:t>
      </w:r>
      <w:r w:rsidR="00B93CAD">
        <w:t xml:space="preserve">Novermber </w:t>
      </w:r>
      <w:r w:rsidR="008C2F5D">
        <w:t>201</w:t>
      </w:r>
      <w:r w:rsidR="00B93CAD">
        <w:t>6</w:t>
      </w:r>
    </w:p>
    <w:p w14:paraId="5BC12966" w14:textId="77777777" w:rsidR="008C2F5D" w:rsidRDefault="008C2F5D" w:rsidP="008C2F5D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1C5E24AB" w14:textId="225A598B" w:rsidR="008C2F5D" w:rsidRDefault="008C2F5D" w:rsidP="008C2F5D">
      <w:pPr>
        <w:pStyle w:val="ListParagraph"/>
        <w:numPr>
          <w:ilvl w:val="0"/>
          <w:numId w:val="16"/>
        </w:numPr>
      </w:pPr>
      <w:r>
        <w:t>Development for mobile</w:t>
      </w:r>
      <w:r w:rsidR="005E5881">
        <w:t>-</w:t>
      </w:r>
      <w:r>
        <w:t xml:space="preserve">responsive website </w:t>
      </w:r>
    </w:p>
    <w:p w14:paraId="62B17C33" w14:textId="77777777" w:rsidR="008C2F5D" w:rsidRDefault="008C2F5D" w:rsidP="008C2F5D">
      <w:pPr>
        <w:pStyle w:val="ListParagraph"/>
        <w:numPr>
          <w:ilvl w:val="0"/>
          <w:numId w:val="16"/>
        </w:numPr>
      </w:pPr>
      <w:r>
        <w:t>Time management</w:t>
      </w:r>
    </w:p>
    <w:p w14:paraId="4DF6A6B0" w14:textId="77777777" w:rsidR="008C2F5D" w:rsidRDefault="008C2F5D" w:rsidP="008C2F5D">
      <w:pPr>
        <w:pStyle w:val="ListParagraph"/>
        <w:numPr>
          <w:ilvl w:val="0"/>
          <w:numId w:val="16"/>
        </w:numPr>
      </w:pPr>
      <w:r>
        <w:t>Providing customer support</w:t>
      </w:r>
    </w:p>
    <w:p w14:paraId="0A6598F0" w14:textId="77777777" w:rsidR="008C2F5D" w:rsidRDefault="008C2F5D" w:rsidP="008C2F5D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14:paraId="76A8F159" w14:textId="77777777" w:rsidR="008C2F5D" w:rsidRDefault="008C2F5D" w:rsidP="008C2F5D">
      <w:pPr>
        <w:pStyle w:val="ListParagraph"/>
        <w:numPr>
          <w:ilvl w:val="0"/>
          <w:numId w:val="16"/>
        </w:numPr>
      </w:pPr>
      <w:r>
        <w:t>Performance testing</w:t>
      </w:r>
    </w:p>
    <w:p w14:paraId="4A3FCC15" w14:textId="77777777" w:rsidR="008C2F5D" w:rsidRDefault="008C2F5D" w:rsidP="008C2F5D">
      <w:pPr>
        <w:pStyle w:val="ListParagraph"/>
        <w:numPr>
          <w:ilvl w:val="0"/>
          <w:numId w:val="16"/>
        </w:numPr>
      </w:pPr>
      <w:r>
        <w:t>Load testing</w:t>
      </w:r>
    </w:p>
    <w:p w14:paraId="0C851913" w14:textId="77777777" w:rsidR="008C2F5D" w:rsidRDefault="008C2F5D" w:rsidP="008C2F5D">
      <w:pPr>
        <w:pStyle w:val="ListParagraph"/>
        <w:numPr>
          <w:ilvl w:val="0"/>
          <w:numId w:val="16"/>
        </w:numPr>
      </w:pPr>
      <w:r>
        <w:t>Multi-device screen testing</w:t>
      </w:r>
    </w:p>
    <w:p w14:paraId="691FA067" w14:textId="77777777" w:rsidR="008C2F5D" w:rsidRDefault="008C2F5D" w:rsidP="008C2F5D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14:paraId="7D597997" w14:textId="51D62C07" w:rsidR="008C2F5D" w:rsidRDefault="008C2F5D" w:rsidP="008C2F5D">
      <w:pPr>
        <w:pStyle w:val="ListParagraph"/>
        <w:numPr>
          <w:ilvl w:val="0"/>
          <w:numId w:val="16"/>
        </w:numPr>
      </w:pPr>
      <w:r>
        <w:t>Follow</w:t>
      </w:r>
      <w:r w:rsidR="005E5881">
        <w:t>ing</w:t>
      </w:r>
      <w:r>
        <w:t xml:space="preserve"> the Agile methodology </w:t>
      </w:r>
    </w:p>
    <w:p w14:paraId="6C9A7E74" w14:textId="77777777" w:rsidR="008C2F5D" w:rsidRDefault="008C2F5D" w:rsidP="008C2F5D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14:paraId="7DF217DB" w14:textId="77777777" w:rsidR="001B23BF" w:rsidRDefault="001B23BF" w:rsidP="008C2F5D">
      <w:pPr>
        <w:pStyle w:val="ListParagraph"/>
        <w:numPr>
          <w:ilvl w:val="0"/>
          <w:numId w:val="16"/>
        </w:numPr>
      </w:pPr>
      <w:r>
        <w:t>Intranet maintenance</w:t>
      </w:r>
    </w:p>
    <w:p w14:paraId="4B8A262B" w14:textId="77777777" w:rsidR="001B23BF" w:rsidRDefault="001B23BF" w:rsidP="008C2F5D">
      <w:pPr>
        <w:pStyle w:val="ListParagraph"/>
        <w:numPr>
          <w:ilvl w:val="0"/>
          <w:numId w:val="16"/>
        </w:numPr>
      </w:pPr>
      <w:r>
        <w:t xml:space="preserve">Graphic design </w:t>
      </w:r>
    </w:p>
    <w:p w14:paraId="0DE711F8" w14:textId="1000838C" w:rsidR="001B23BF" w:rsidRDefault="001B23BF" w:rsidP="008C2F5D">
      <w:pPr>
        <w:pStyle w:val="ListParagraph"/>
        <w:numPr>
          <w:ilvl w:val="0"/>
          <w:numId w:val="16"/>
        </w:numPr>
      </w:pPr>
      <w:r>
        <w:t xml:space="preserve">E-mailer and </w:t>
      </w:r>
      <w:r w:rsidR="001254F4">
        <w:t xml:space="preserve">HTML </w:t>
      </w:r>
      <w:r>
        <w:t>signature development</w:t>
      </w:r>
    </w:p>
    <w:p w14:paraId="7EC33991" w14:textId="77777777" w:rsidR="00B325AE" w:rsidRDefault="00B325AE" w:rsidP="00B325AE"/>
    <w:p w14:paraId="3499638B" w14:textId="746773FD" w:rsidR="00B325AE" w:rsidRPr="00B325AE" w:rsidRDefault="00B325AE" w:rsidP="00B325AE">
      <w:r w:rsidRPr="00B325AE">
        <w:rPr>
          <w:b/>
          <w:bCs/>
        </w:rPr>
        <w:t>Reason for leaving:</w:t>
      </w:r>
      <w:r>
        <w:rPr>
          <w:b/>
          <w:bCs/>
        </w:rPr>
        <w:t xml:space="preserve"> </w:t>
      </w:r>
      <w:r w:rsidRPr="00B325AE">
        <w:t>Sage was bought over by a global company, which followed by retrenchments.</w:t>
      </w:r>
    </w:p>
    <w:p w14:paraId="74A92278" w14:textId="77777777" w:rsidR="008C2F5D" w:rsidRDefault="008C2F5D" w:rsidP="005E088C"/>
    <w:p w14:paraId="179C4B75" w14:textId="0E36B8A4" w:rsidR="00466386" w:rsidRPr="00565B06" w:rsidRDefault="00AA60A8" w:rsidP="00466386">
      <w:pPr>
        <w:pStyle w:val="Heading2"/>
      </w:pPr>
      <w:r w:rsidRPr="009C22B3">
        <w:rPr>
          <w:color w:val="005E7F" w:themeColor="accent5" w:themeShade="BF"/>
        </w:rPr>
        <w:t xml:space="preserve">PHP </w:t>
      </w:r>
      <w:r w:rsidR="005E5881" w:rsidRPr="009C22B3">
        <w:rPr>
          <w:color w:val="005E7F" w:themeColor="accent5" w:themeShade="BF"/>
        </w:rPr>
        <w:t>w</w:t>
      </w:r>
      <w:r w:rsidRPr="009C22B3">
        <w:rPr>
          <w:color w:val="005E7F" w:themeColor="accent5" w:themeShade="BF"/>
        </w:rPr>
        <w:t xml:space="preserve">eb </w:t>
      </w:r>
      <w:r w:rsidR="005E5881" w:rsidRPr="009C22B3">
        <w:rPr>
          <w:color w:val="005E7F" w:themeColor="accent5" w:themeShade="BF"/>
        </w:rPr>
        <w:t>d</w:t>
      </w:r>
      <w:r w:rsidRPr="009C22B3">
        <w:rPr>
          <w:color w:val="005E7F" w:themeColor="accent5" w:themeShade="BF"/>
        </w:rPr>
        <w:t>eveloper</w:t>
      </w:r>
      <w:r w:rsidR="00466386" w:rsidRPr="009C22B3">
        <w:rPr>
          <w:color w:val="005E7F" w:themeColor="accent5" w:themeShade="BF"/>
        </w:rPr>
        <w:t xml:space="preserve"> | </w:t>
      </w:r>
      <w:r>
        <w:rPr>
          <w:rStyle w:val="Emphasis"/>
        </w:rPr>
        <w:t xml:space="preserve">PC </w:t>
      </w:r>
      <w:proofErr w:type="spellStart"/>
      <w:r>
        <w:rPr>
          <w:rStyle w:val="Emphasis"/>
        </w:rPr>
        <w:t>Mainiacs</w:t>
      </w:r>
      <w:proofErr w:type="spellEnd"/>
    </w:p>
    <w:p w14:paraId="620796B4" w14:textId="77777777" w:rsidR="00466386" w:rsidRPr="00565B06" w:rsidRDefault="00AA60A8" w:rsidP="00466386">
      <w:pPr>
        <w:pStyle w:val="Heading3"/>
      </w:pPr>
      <w:r>
        <w:t>june 2013 – april 2014</w:t>
      </w:r>
    </w:p>
    <w:p w14:paraId="582D5101" w14:textId="77777777" w:rsidR="00466386" w:rsidRDefault="00466386" w:rsidP="00466386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5D89767E" w14:textId="4DA9D09C" w:rsidR="00466386" w:rsidRDefault="00466386" w:rsidP="00466386">
      <w:pPr>
        <w:pStyle w:val="ListParagraph"/>
        <w:numPr>
          <w:ilvl w:val="0"/>
          <w:numId w:val="16"/>
        </w:numPr>
      </w:pPr>
      <w:r>
        <w:t>Development for mobile</w:t>
      </w:r>
      <w:r w:rsidR="005E5881">
        <w:t>-</w:t>
      </w:r>
      <w:r>
        <w:t xml:space="preserve">responsive website </w:t>
      </w:r>
    </w:p>
    <w:p w14:paraId="7D93A586" w14:textId="77777777" w:rsidR="00466386" w:rsidRDefault="00466386" w:rsidP="00466386">
      <w:pPr>
        <w:pStyle w:val="ListParagraph"/>
        <w:numPr>
          <w:ilvl w:val="0"/>
          <w:numId w:val="16"/>
        </w:numPr>
      </w:pPr>
      <w:r>
        <w:t>Time management</w:t>
      </w:r>
    </w:p>
    <w:p w14:paraId="2441F925" w14:textId="77777777" w:rsidR="00466386" w:rsidRDefault="00466386" w:rsidP="00466386">
      <w:pPr>
        <w:pStyle w:val="ListParagraph"/>
        <w:numPr>
          <w:ilvl w:val="0"/>
          <w:numId w:val="16"/>
        </w:numPr>
      </w:pPr>
      <w:r>
        <w:t>Providing customer support</w:t>
      </w:r>
    </w:p>
    <w:p w14:paraId="11FFD6D6" w14:textId="77777777" w:rsidR="00466386" w:rsidRDefault="00466386" w:rsidP="00466386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14:paraId="1EE193C8" w14:textId="77777777" w:rsidR="00466386" w:rsidRDefault="00C77E53" w:rsidP="00466386">
      <w:pPr>
        <w:pStyle w:val="ListParagraph"/>
        <w:numPr>
          <w:ilvl w:val="0"/>
          <w:numId w:val="16"/>
        </w:numPr>
      </w:pPr>
      <w:r>
        <w:t>Development testing</w:t>
      </w:r>
    </w:p>
    <w:p w14:paraId="4EEF106F" w14:textId="77777777" w:rsidR="00466386" w:rsidRDefault="00466386" w:rsidP="00466386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14:paraId="445655AE" w14:textId="0AD3866E" w:rsidR="00466386" w:rsidRDefault="00466386" w:rsidP="00466386">
      <w:pPr>
        <w:pStyle w:val="ListParagraph"/>
        <w:numPr>
          <w:ilvl w:val="0"/>
          <w:numId w:val="16"/>
        </w:numPr>
      </w:pPr>
      <w:r>
        <w:t>Follow</w:t>
      </w:r>
      <w:r w:rsidR="005E5881">
        <w:t>ing</w:t>
      </w:r>
      <w:r>
        <w:t xml:space="preserve"> the Agile methodology </w:t>
      </w:r>
    </w:p>
    <w:p w14:paraId="3F21C881" w14:textId="77777777" w:rsidR="00466386" w:rsidRDefault="00466386" w:rsidP="00466386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14:paraId="0E15E3F8" w14:textId="77777777" w:rsidR="00466386" w:rsidRDefault="00466386" w:rsidP="00466386">
      <w:pPr>
        <w:pStyle w:val="ListParagraph"/>
        <w:numPr>
          <w:ilvl w:val="0"/>
          <w:numId w:val="16"/>
        </w:numPr>
      </w:pPr>
      <w:r>
        <w:t>Intranet maintenance</w:t>
      </w:r>
    </w:p>
    <w:p w14:paraId="78D7522B" w14:textId="77777777" w:rsidR="00466386" w:rsidRDefault="00466386" w:rsidP="00466386">
      <w:pPr>
        <w:pStyle w:val="ListParagraph"/>
        <w:numPr>
          <w:ilvl w:val="0"/>
          <w:numId w:val="16"/>
        </w:numPr>
      </w:pPr>
      <w:r>
        <w:t xml:space="preserve">Graphic design </w:t>
      </w:r>
    </w:p>
    <w:p w14:paraId="77783AD9" w14:textId="77777777" w:rsidR="00466386" w:rsidRDefault="00466386" w:rsidP="00466386">
      <w:pPr>
        <w:pStyle w:val="ListParagraph"/>
        <w:numPr>
          <w:ilvl w:val="0"/>
          <w:numId w:val="16"/>
        </w:numPr>
      </w:pPr>
      <w:r>
        <w:t>E-mailer and HTML signature development</w:t>
      </w:r>
    </w:p>
    <w:p w14:paraId="5A768127" w14:textId="43A8B1DB" w:rsidR="00A346B9" w:rsidRDefault="00A346B9" w:rsidP="00466386">
      <w:pPr>
        <w:pStyle w:val="ListParagraph"/>
        <w:numPr>
          <w:ilvl w:val="0"/>
          <w:numId w:val="16"/>
        </w:numPr>
      </w:pPr>
      <w:r>
        <w:t>Business system development in PHP and MySQL</w:t>
      </w:r>
    </w:p>
    <w:p w14:paraId="39BC0057" w14:textId="77777777" w:rsidR="00B325AE" w:rsidRDefault="00B325AE" w:rsidP="00B325AE">
      <w:pPr>
        <w:pStyle w:val="ListParagraph"/>
      </w:pPr>
    </w:p>
    <w:p w14:paraId="1055896C" w14:textId="52D2770C" w:rsidR="00E55F30" w:rsidRDefault="00B325AE" w:rsidP="00E55F30">
      <w:r w:rsidRPr="00B325AE">
        <w:rPr>
          <w:b/>
          <w:bCs/>
        </w:rPr>
        <w:t xml:space="preserve">Reason for </w:t>
      </w:r>
      <w:proofErr w:type="gramStart"/>
      <w:r w:rsidRPr="00B325AE">
        <w:rPr>
          <w:b/>
          <w:bCs/>
        </w:rPr>
        <w:t>leaving:</w:t>
      </w:r>
      <w:proofErr w:type="gramEnd"/>
      <w:r>
        <w:rPr>
          <w:b/>
          <w:bCs/>
        </w:rPr>
        <w:t xml:space="preserve"> </w:t>
      </w:r>
      <w:r w:rsidRPr="00B325AE">
        <w:t>I was headhunted by my MD from the CSIR to join him at the University of Pretoria</w:t>
      </w:r>
    </w:p>
    <w:p w14:paraId="0F23C0AD" w14:textId="77777777" w:rsidR="00A346B9" w:rsidRDefault="00A346B9" w:rsidP="005E088C"/>
    <w:p w14:paraId="69A3602C" w14:textId="1D49935B" w:rsidR="002E37BD" w:rsidRPr="00565B06" w:rsidRDefault="002E37BD" w:rsidP="002E37BD">
      <w:pPr>
        <w:pStyle w:val="Heading2"/>
      </w:pPr>
      <w:r w:rsidRPr="009C22B3">
        <w:rPr>
          <w:color w:val="005E7F" w:themeColor="accent5" w:themeShade="BF"/>
        </w:rPr>
        <w:lastRenderedPageBreak/>
        <w:t xml:space="preserve">Website </w:t>
      </w:r>
      <w:r w:rsidR="005E5881" w:rsidRPr="009C22B3">
        <w:rPr>
          <w:color w:val="005E7F" w:themeColor="accent5" w:themeShade="BF"/>
        </w:rPr>
        <w:t>d</w:t>
      </w:r>
      <w:r w:rsidRPr="009C22B3">
        <w:rPr>
          <w:color w:val="005E7F" w:themeColor="accent5" w:themeShade="BF"/>
        </w:rPr>
        <w:t xml:space="preserve">eveloper/Oracle </w:t>
      </w:r>
      <w:r w:rsidR="005E5881" w:rsidRPr="009C22B3">
        <w:rPr>
          <w:color w:val="005E7F" w:themeColor="accent5" w:themeShade="BF"/>
        </w:rPr>
        <w:t>m</w:t>
      </w:r>
      <w:r w:rsidRPr="009C22B3">
        <w:rPr>
          <w:color w:val="005E7F" w:themeColor="accent5" w:themeShade="BF"/>
        </w:rPr>
        <w:t>iddleware</w:t>
      </w:r>
      <w:r w:rsidRPr="00565B06">
        <w:t xml:space="preserve">| </w:t>
      </w:r>
      <w:r>
        <w:rPr>
          <w:rStyle w:val="Emphasis"/>
        </w:rPr>
        <w:t>University of Pretoria</w:t>
      </w:r>
    </w:p>
    <w:p w14:paraId="3BAD7916" w14:textId="2B6A06AF" w:rsidR="002E37BD" w:rsidRPr="00565B06" w:rsidRDefault="002E37BD" w:rsidP="002E37BD">
      <w:pPr>
        <w:pStyle w:val="Heading3"/>
      </w:pPr>
      <w:r>
        <w:t xml:space="preserve">january 2009 – </w:t>
      </w:r>
      <w:r w:rsidR="008365CF">
        <w:t>may</w:t>
      </w:r>
      <w:r>
        <w:t xml:space="preserve"> 2013</w:t>
      </w:r>
    </w:p>
    <w:p w14:paraId="090B1990" w14:textId="77777777" w:rsidR="002E37BD" w:rsidRDefault="002E37BD" w:rsidP="002E37BD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09E05141" w14:textId="641B9F81" w:rsidR="002E37BD" w:rsidRDefault="002E37BD" w:rsidP="002E37BD">
      <w:pPr>
        <w:pStyle w:val="ListParagraph"/>
        <w:numPr>
          <w:ilvl w:val="0"/>
          <w:numId w:val="16"/>
        </w:numPr>
      </w:pPr>
      <w:r>
        <w:t>Development for mobile</w:t>
      </w:r>
      <w:r w:rsidR="005E5881">
        <w:t>-</w:t>
      </w:r>
      <w:r>
        <w:t xml:space="preserve">responsive website </w:t>
      </w:r>
    </w:p>
    <w:p w14:paraId="7D99D6F8" w14:textId="77777777" w:rsidR="002E37BD" w:rsidRDefault="002E37BD" w:rsidP="002E37BD">
      <w:pPr>
        <w:pStyle w:val="ListParagraph"/>
        <w:numPr>
          <w:ilvl w:val="0"/>
          <w:numId w:val="16"/>
        </w:numPr>
      </w:pPr>
      <w:r>
        <w:t>Time management</w:t>
      </w:r>
    </w:p>
    <w:p w14:paraId="11D8D651" w14:textId="0303586F" w:rsidR="002E37BD" w:rsidRDefault="002E37BD" w:rsidP="002E37BD">
      <w:pPr>
        <w:pStyle w:val="ListParagraph"/>
        <w:numPr>
          <w:ilvl w:val="0"/>
          <w:numId w:val="16"/>
        </w:numPr>
      </w:pPr>
      <w:r>
        <w:t>Client liais</w:t>
      </w:r>
      <w:r w:rsidR="005E5881">
        <w:t>on</w:t>
      </w:r>
      <w:r>
        <w:t xml:space="preserve"> </w:t>
      </w:r>
    </w:p>
    <w:p w14:paraId="46A29C65" w14:textId="77777777"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Website design </w:t>
      </w:r>
    </w:p>
    <w:p w14:paraId="6756A6A8" w14:textId="77777777"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14:paraId="02445E51" w14:textId="77777777" w:rsidR="002E37BD" w:rsidRDefault="002E37BD" w:rsidP="002E37BD">
      <w:pPr>
        <w:pStyle w:val="ListParagraph"/>
        <w:numPr>
          <w:ilvl w:val="0"/>
          <w:numId w:val="16"/>
        </w:numPr>
      </w:pPr>
      <w:r>
        <w:t>Intranet maintenance</w:t>
      </w:r>
    </w:p>
    <w:p w14:paraId="13E2F064" w14:textId="77777777"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Graphic design </w:t>
      </w:r>
    </w:p>
    <w:p w14:paraId="042CF132" w14:textId="77777777" w:rsidR="002E37BD" w:rsidRDefault="002E37BD" w:rsidP="002E37BD">
      <w:pPr>
        <w:pStyle w:val="ListParagraph"/>
        <w:numPr>
          <w:ilvl w:val="0"/>
          <w:numId w:val="16"/>
        </w:numPr>
      </w:pPr>
      <w:r>
        <w:t>Redesign Intranet and develop into Oracle Content Management tool</w:t>
      </w:r>
    </w:p>
    <w:p w14:paraId="4B2DAC82" w14:textId="77777777"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Staff training and knowledge transfers </w:t>
      </w:r>
    </w:p>
    <w:p w14:paraId="323FCA8C" w14:textId="4A4FF059"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Content management system integrations and maintenance </w:t>
      </w:r>
    </w:p>
    <w:p w14:paraId="77C450A8" w14:textId="77777777" w:rsidR="00B325AE" w:rsidRDefault="00B325AE" w:rsidP="00B325AE">
      <w:pPr>
        <w:ind w:left="360"/>
      </w:pPr>
    </w:p>
    <w:p w14:paraId="544A3619" w14:textId="795C847D" w:rsidR="002E37BD" w:rsidRDefault="00B325AE" w:rsidP="005E088C">
      <w:r w:rsidRPr="00B325AE">
        <w:rPr>
          <w:b/>
          <w:bCs/>
        </w:rPr>
        <w:t>Reason for leaving:</w:t>
      </w:r>
      <w:r>
        <w:rPr>
          <w:b/>
          <w:bCs/>
        </w:rPr>
        <w:t xml:space="preserve"> </w:t>
      </w:r>
      <w:r w:rsidRPr="00B325AE">
        <w:t>Contract came to an end</w:t>
      </w:r>
    </w:p>
    <w:p w14:paraId="6DCFF7F8" w14:textId="6A8074E3" w:rsidR="008365CF" w:rsidRDefault="008365CF" w:rsidP="008365CF">
      <w:r>
        <w:t xml:space="preserve"> </w:t>
      </w:r>
    </w:p>
    <w:p w14:paraId="5025A507" w14:textId="77777777" w:rsidR="008365CF" w:rsidRDefault="008365CF" w:rsidP="005E088C"/>
    <w:p w14:paraId="5B016B26" w14:textId="02D1E473" w:rsidR="008365CF" w:rsidRPr="00565B06" w:rsidRDefault="009C22B3" w:rsidP="008365CF">
      <w:pPr>
        <w:pStyle w:val="Heading2"/>
      </w:pPr>
      <w:r>
        <w:rPr>
          <w:color w:val="005E7F" w:themeColor="accent5" w:themeShade="BF"/>
        </w:rPr>
        <w:t>Website admin and design / Administration work</w:t>
      </w:r>
      <w:r w:rsidR="008365CF" w:rsidRPr="009C22B3">
        <w:rPr>
          <w:color w:val="005E7F" w:themeColor="accent5" w:themeShade="BF"/>
        </w:rPr>
        <w:t xml:space="preserve"> | </w:t>
      </w:r>
      <w:proofErr w:type="spellStart"/>
      <w:r w:rsidR="008365CF">
        <w:rPr>
          <w:rStyle w:val="Emphasis"/>
        </w:rPr>
        <w:t>Fluxcon</w:t>
      </w:r>
      <w:proofErr w:type="spellEnd"/>
    </w:p>
    <w:p w14:paraId="607879A1" w14:textId="6D51C2BE" w:rsidR="008365CF" w:rsidRPr="00565B06" w:rsidRDefault="008365CF" w:rsidP="008365CF">
      <w:pPr>
        <w:pStyle w:val="Heading3"/>
      </w:pPr>
      <w:r>
        <w:t xml:space="preserve">july </w:t>
      </w:r>
      <w:proofErr w:type="gramStart"/>
      <w:r>
        <w:t>2008</w:t>
      </w:r>
      <w:r w:rsidR="00E000C4">
        <w:t xml:space="preserve"> </w:t>
      </w:r>
      <w:r>
        <w:t xml:space="preserve"> –</w:t>
      </w:r>
      <w:proofErr w:type="gramEnd"/>
      <w:r>
        <w:t xml:space="preserve">  december 2008</w:t>
      </w:r>
    </w:p>
    <w:p w14:paraId="08DEF3C0" w14:textId="3E478BAB" w:rsidR="008365CF" w:rsidRDefault="009C22B3" w:rsidP="008365CF">
      <w:pPr>
        <w:pStyle w:val="ListParagraph"/>
        <w:numPr>
          <w:ilvl w:val="0"/>
          <w:numId w:val="16"/>
        </w:numPr>
      </w:pPr>
      <w:r>
        <w:t>Assisting with website update</w:t>
      </w:r>
    </w:p>
    <w:p w14:paraId="6C39D38E" w14:textId="5D4906E7" w:rsidR="008365CF" w:rsidRDefault="009C22B3" w:rsidP="008365CF">
      <w:pPr>
        <w:pStyle w:val="ListParagraph"/>
        <w:numPr>
          <w:ilvl w:val="0"/>
          <w:numId w:val="16"/>
        </w:numPr>
      </w:pPr>
      <w:r>
        <w:t>Reception and admin work</w:t>
      </w:r>
    </w:p>
    <w:p w14:paraId="0175E161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>Time management</w:t>
      </w:r>
    </w:p>
    <w:p w14:paraId="22540435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Client liaison </w:t>
      </w:r>
    </w:p>
    <w:p w14:paraId="0C32210D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Website design </w:t>
      </w:r>
    </w:p>
    <w:p w14:paraId="5A669B0C" w14:textId="36C07708" w:rsidR="00E000C4" w:rsidRDefault="00E000C4" w:rsidP="00E000C4"/>
    <w:p w14:paraId="60581AD6" w14:textId="5246EB54" w:rsidR="00E000C4" w:rsidRDefault="00E000C4" w:rsidP="00E000C4">
      <w:r w:rsidRPr="00B325AE">
        <w:rPr>
          <w:b/>
          <w:bCs/>
        </w:rPr>
        <w:t>Reason for leaving:</w:t>
      </w:r>
      <w:r>
        <w:rPr>
          <w:b/>
          <w:bCs/>
        </w:rPr>
        <w:t xml:space="preserve"> </w:t>
      </w:r>
      <w:r>
        <w:t>Headhunted to go work for University of Pretoria</w:t>
      </w:r>
    </w:p>
    <w:p w14:paraId="10A335EA" w14:textId="77777777" w:rsidR="00E000C4" w:rsidRDefault="00E000C4" w:rsidP="00E000C4"/>
    <w:p w14:paraId="5E15D10F" w14:textId="77777777" w:rsidR="008365CF" w:rsidRDefault="008365CF" w:rsidP="008365CF">
      <w:pPr>
        <w:pStyle w:val="ListParagraph"/>
      </w:pPr>
    </w:p>
    <w:p w14:paraId="193D5628" w14:textId="77777777" w:rsidR="008365CF" w:rsidRPr="00565B06" w:rsidRDefault="008365CF" w:rsidP="008365CF">
      <w:pPr>
        <w:pStyle w:val="Heading2"/>
      </w:pPr>
      <w:r w:rsidRPr="009C22B3">
        <w:rPr>
          <w:color w:val="005E7F" w:themeColor="accent5" w:themeShade="BF"/>
        </w:rPr>
        <w:t xml:space="preserve">Website developer and designer | </w:t>
      </w:r>
      <w:r>
        <w:rPr>
          <w:rStyle w:val="Emphasis"/>
        </w:rPr>
        <w:t>CSIR</w:t>
      </w:r>
    </w:p>
    <w:p w14:paraId="611EF4CD" w14:textId="77777777" w:rsidR="008365CF" w:rsidRPr="00565B06" w:rsidRDefault="008365CF" w:rsidP="008365CF">
      <w:pPr>
        <w:pStyle w:val="Heading3"/>
      </w:pPr>
      <w:r>
        <w:t>may 2003 – june 2008</w:t>
      </w:r>
    </w:p>
    <w:p w14:paraId="7BA2461E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1B68F173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Development for mobile-responsive website </w:t>
      </w:r>
    </w:p>
    <w:p w14:paraId="240388B1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>Time management</w:t>
      </w:r>
    </w:p>
    <w:p w14:paraId="369FC5D1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Client liaison </w:t>
      </w:r>
    </w:p>
    <w:p w14:paraId="2A74C2C3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Website design </w:t>
      </w:r>
    </w:p>
    <w:p w14:paraId="5C607287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14:paraId="7B168E04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>Development testing</w:t>
      </w:r>
    </w:p>
    <w:p w14:paraId="2B531BA7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14:paraId="2E58943C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Following the Agile methodology </w:t>
      </w:r>
    </w:p>
    <w:p w14:paraId="173B8EFA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14:paraId="62E8C3BE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>Intranet maintenance</w:t>
      </w:r>
    </w:p>
    <w:p w14:paraId="16AA2F56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Graphic design </w:t>
      </w:r>
    </w:p>
    <w:p w14:paraId="19E6AB85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>Redesign Intranet and develop into Oracle Content Management tool</w:t>
      </w:r>
    </w:p>
    <w:p w14:paraId="7235E920" w14:textId="7CD39A02" w:rsidR="008365CF" w:rsidRDefault="008365CF" w:rsidP="008365CF">
      <w:pPr>
        <w:pStyle w:val="ListParagraph"/>
        <w:numPr>
          <w:ilvl w:val="0"/>
          <w:numId w:val="16"/>
        </w:numPr>
      </w:pPr>
      <w:r>
        <w:t>Staff training and knowledge transfers</w:t>
      </w:r>
    </w:p>
    <w:p w14:paraId="01EA60B4" w14:textId="77777777" w:rsidR="00AA0119" w:rsidRPr="00AA0119" w:rsidRDefault="00AA0119" w:rsidP="00AA0119">
      <w:pPr>
        <w:pStyle w:val="ListParagraph"/>
      </w:pPr>
    </w:p>
    <w:p w14:paraId="64E7BB34" w14:textId="48586368" w:rsidR="00AA0119" w:rsidRDefault="00AA0119" w:rsidP="00AA0119">
      <w:pPr>
        <w:ind w:left="360"/>
      </w:pPr>
      <w:r w:rsidRPr="00AA0119">
        <w:rPr>
          <w:b/>
          <w:bCs/>
        </w:rPr>
        <w:t xml:space="preserve">Reason for leaving: </w:t>
      </w:r>
      <w:r>
        <w:t>Left for personal reasons</w:t>
      </w:r>
    </w:p>
    <w:p w14:paraId="5CC8302B" w14:textId="732771FE" w:rsidR="008365CF" w:rsidRDefault="008365CF" w:rsidP="008365CF"/>
    <w:p w14:paraId="4B4D02A7" w14:textId="646B915D" w:rsidR="008365CF" w:rsidRPr="009C22B3" w:rsidRDefault="008365CF" w:rsidP="008365CF">
      <w:pPr>
        <w:rPr>
          <w:color w:val="005E7F" w:themeColor="accent5" w:themeShade="BF"/>
        </w:rPr>
      </w:pPr>
    </w:p>
    <w:p w14:paraId="62D26048" w14:textId="6881ACD5" w:rsidR="008365CF" w:rsidRPr="00565B06" w:rsidRDefault="008365CF" w:rsidP="008365CF">
      <w:pPr>
        <w:pStyle w:val="Heading2"/>
      </w:pPr>
      <w:r w:rsidRPr="009C22B3">
        <w:rPr>
          <w:color w:val="005E7F" w:themeColor="accent5" w:themeShade="BF"/>
        </w:rPr>
        <w:t xml:space="preserve">Website developer and designer | </w:t>
      </w:r>
      <w:r w:rsidR="00AA0119">
        <w:rPr>
          <w:rStyle w:val="Emphasis"/>
        </w:rPr>
        <w:t>STATION AFRICA</w:t>
      </w:r>
    </w:p>
    <w:p w14:paraId="3BC49767" w14:textId="213857C1" w:rsidR="008365CF" w:rsidRDefault="00AA0119" w:rsidP="008365CF">
      <w:pPr>
        <w:pStyle w:val="Heading3"/>
      </w:pPr>
      <w:r>
        <w:t>DECEMBER</w:t>
      </w:r>
      <w:r w:rsidR="008365CF">
        <w:t xml:space="preserve"> </w:t>
      </w:r>
      <w:r>
        <w:t>1996</w:t>
      </w:r>
      <w:r w:rsidR="008365CF">
        <w:t xml:space="preserve"> – </w:t>
      </w:r>
      <w:r>
        <w:t>APRIL 2003</w:t>
      </w:r>
    </w:p>
    <w:p w14:paraId="098B4D40" w14:textId="0A8D0736" w:rsidR="00AA0119" w:rsidRPr="00565B06" w:rsidRDefault="00AA0119" w:rsidP="008365CF">
      <w:pPr>
        <w:pStyle w:val="Heading3"/>
      </w:pPr>
    </w:p>
    <w:p w14:paraId="0CE7780C" w14:textId="6127E6EA" w:rsidR="00E000C4" w:rsidRDefault="00E000C4" w:rsidP="008365CF">
      <w:pPr>
        <w:pStyle w:val="ListParagraph"/>
        <w:numPr>
          <w:ilvl w:val="0"/>
          <w:numId w:val="16"/>
        </w:numPr>
      </w:pPr>
      <w:r>
        <w:t>Trained to do websites internally and did a course through internet solutions.</w:t>
      </w:r>
    </w:p>
    <w:p w14:paraId="7FF11DCF" w14:textId="185195AB" w:rsidR="008365CF" w:rsidRDefault="008365CF" w:rsidP="008365CF">
      <w:pPr>
        <w:pStyle w:val="ListParagraph"/>
        <w:numPr>
          <w:ilvl w:val="0"/>
          <w:numId w:val="16"/>
        </w:numPr>
      </w:pPr>
      <w:r>
        <w:t>Developing websites according to designs</w:t>
      </w:r>
    </w:p>
    <w:p w14:paraId="1D852C19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>Time management</w:t>
      </w:r>
    </w:p>
    <w:p w14:paraId="18F98F74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Client liaison </w:t>
      </w:r>
    </w:p>
    <w:p w14:paraId="39011CD9" w14:textId="77777777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Website design </w:t>
      </w:r>
    </w:p>
    <w:p w14:paraId="0DB48EAE" w14:textId="77777777" w:rsidR="008365CF" w:rsidRDefault="008365CF" w:rsidP="008365CF"/>
    <w:p w14:paraId="03C3EC22" w14:textId="39D8B2D6" w:rsidR="00E000C4" w:rsidRDefault="00E000C4" w:rsidP="00E000C4">
      <w:pPr>
        <w:ind w:left="360"/>
      </w:pPr>
      <w:r w:rsidRPr="00AA0119">
        <w:rPr>
          <w:b/>
          <w:bCs/>
        </w:rPr>
        <w:t xml:space="preserve">Reason for leaving: </w:t>
      </w:r>
      <w:r>
        <w:t>Company was bought over</w:t>
      </w:r>
    </w:p>
    <w:p w14:paraId="2B95DB2C" w14:textId="77777777" w:rsidR="008365CF" w:rsidRDefault="008365CF" w:rsidP="008365CF">
      <w:pPr>
        <w:pStyle w:val="Heading2"/>
      </w:pPr>
    </w:p>
    <w:p w14:paraId="0FA60684" w14:textId="77777777" w:rsidR="008365CF" w:rsidRDefault="008365CF" w:rsidP="008365CF">
      <w:pPr>
        <w:pStyle w:val="Heading2"/>
      </w:pPr>
    </w:p>
    <w:p w14:paraId="31A9EAFC" w14:textId="77777777" w:rsidR="008365CF" w:rsidRDefault="008365CF" w:rsidP="008365CF">
      <w:pPr>
        <w:pStyle w:val="Heading2"/>
      </w:pPr>
    </w:p>
    <w:p w14:paraId="49E62413" w14:textId="00860CE9" w:rsidR="008365CF" w:rsidRPr="00565B06" w:rsidRDefault="008365CF" w:rsidP="008365CF">
      <w:pPr>
        <w:pStyle w:val="Heading2"/>
      </w:pPr>
      <w:r w:rsidRPr="009C22B3">
        <w:rPr>
          <w:color w:val="005E7F" w:themeColor="accent5" w:themeShade="BF"/>
        </w:rPr>
        <w:t xml:space="preserve">Hotel management| </w:t>
      </w:r>
      <w:r>
        <w:rPr>
          <w:rStyle w:val="Emphasis"/>
        </w:rPr>
        <w:t>PROTEA</w:t>
      </w:r>
    </w:p>
    <w:p w14:paraId="1D02CD43" w14:textId="565E3DB2" w:rsidR="008365CF" w:rsidRPr="00565B06" w:rsidRDefault="008365CF" w:rsidP="008365CF">
      <w:pPr>
        <w:pStyle w:val="Heading3"/>
      </w:pPr>
      <w:r>
        <w:t>DECEMBER 1994 – DECEMBER 1995</w:t>
      </w:r>
    </w:p>
    <w:p w14:paraId="0F894D72" w14:textId="75331017" w:rsidR="008365CF" w:rsidRDefault="008365CF" w:rsidP="008365CF">
      <w:pPr>
        <w:pStyle w:val="ListParagraph"/>
        <w:numPr>
          <w:ilvl w:val="0"/>
          <w:numId w:val="16"/>
        </w:numPr>
      </w:pPr>
      <w:r>
        <w:t>Training program for Hotel management</w:t>
      </w:r>
    </w:p>
    <w:p w14:paraId="216CDA8B" w14:textId="7234C40B" w:rsidR="008365CF" w:rsidRDefault="008365CF" w:rsidP="008365CF">
      <w:pPr>
        <w:pStyle w:val="ListParagraph"/>
        <w:numPr>
          <w:ilvl w:val="0"/>
          <w:numId w:val="16"/>
        </w:numPr>
      </w:pPr>
      <w:r>
        <w:t xml:space="preserve">Room </w:t>
      </w:r>
      <w:r w:rsidR="00E000C4">
        <w:t>Divisions</w:t>
      </w:r>
    </w:p>
    <w:p w14:paraId="6808CEF3" w14:textId="7F858E25" w:rsidR="008365CF" w:rsidRDefault="008365CF" w:rsidP="008365CF">
      <w:pPr>
        <w:pStyle w:val="ListParagraph"/>
        <w:numPr>
          <w:ilvl w:val="0"/>
          <w:numId w:val="16"/>
        </w:numPr>
      </w:pPr>
      <w:r>
        <w:t>Reception</w:t>
      </w:r>
    </w:p>
    <w:p w14:paraId="34F832EB" w14:textId="7E48AC94" w:rsidR="008365CF" w:rsidRDefault="008365CF" w:rsidP="008365CF">
      <w:pPr>
        <w:pStyle w:val="ListParagraph"/>
        <w:numPr>
          <w:ilvl w:val="0"/>
          <w:numId w:val="16"/>
        </w:numPr>
      </w:pPr>
      <w:r>
        <w:t>Restaurant</w:t>
      </w:r>
    </w:p>
    <w:p w14:paraId="09E24E65" w14:textId="59A509A5" w:rsidR="008365CF" w:rsidRDefault="008365CF" w:rsidP="008365CF">
      <w:pPr>
        <w:pStyle w:val="ListParagraph"/>
        <w:numPr>
          <w:ilvl w:val="0"/>
          <w:numId w:val="16"/>
        </w:numPr>
      </w:pPr>
      <w:r>
        <w:t>Chef training</w:t>
      </w:r>
    </w:p>
    <w:p w14:paraId="2B6FE645" w14:textId="57AD1FDB" w:rsidR="00E000C4" w:rsidRDefault="00E000C4" w:rsidP="00E000C4"/>
    <w:p w14:paraId="27ABFB36" w14:textId="5D5D54D2" w:rsidR="00E000C4" w:rsidRDefault="00E000C4" w:rsidP="00E000C4">
      <w:r>
        <w:rPr>
          <w:b/>
          <w:bCs/>
        </w:rPr>
        <w:t>R</w:t>
      </w:r>
      <w:r w:rsidRPr="00AA0119">
        <w:rPr>
          <w:b/>
          <w:bCs/>
        </w:rPr>
        <w:t xml:space="preserve">eason for leaving: </w:t>
      </w:r>
      <w:r>
        <w:t>Hotel wasn’t something I wanted to pursue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7DCB76D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AF5AE7F" w14:textId="77777777" w:rsidR="00AC7C34" w:rsidRPr="00540F3D" w:rsidRDefault="00075B13" w:rsidP="00075B13">
            <w:pPr>
              <w:pStyle w:val="Icons"/>
              <w:rPr>
                <w:rFonts w:asciiTheme="majorHAnsi" w:eastAsiaTheme="majorEastAsia" w:hAnsiTheme="majorHAnsi" w:cstheme="majorBidi"/>
                <w:b/>
                <w:color w:val="77448B" w:themeColor="accent1"/>
                <w:sz w:val="26"/>
                <w:szCs w:val="26"/>
              </w:rPr>
            </w:pPr>
            <w:r w:rsidRPr="00540F3D">
              <w:rPr>
                <w:rFonts w:asciiTheme="majorHAnsi" w:eastAsiaTheme="majorEastAsia" w:hAnsiTheme="majorHAnsi" w:cstheme="majorBidi"/>
                <w:b/>
                <w:noProof/>
                <w:color w:val="77448B" w:themeColor="accent1"/>
                <w:sz w:val="26"/>
                <w:szCs w:val="26"/>
              </w:rPr>
              <mc:AlternateContent>
                <mc:Choice Requires="wpg">
                  <w:drawing>
                    <wp:inline distT="0" distB="0" distL="0" distR="0" wp14:anchorId="66423A8B" wp14:editId="15CCC189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0BFE5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874F5E9" w14:textId="77777777" w:rsidR="00540F3D" w:rsidRDefault="00540F3D" w:rsidP="00540F3D">
            <w:pPr>
              <w:pStyle w:val="Heading1"/>
              <w:outlineLvl w:val="0"/>
            </w:pPr>
            <w:r>
              <w:t>DOWNTIME</w:t>
            </w:r>
          </w:p>
          <w:p w14:paraId="16F5F889" w14:textId="6E7FE019" w:rsidR="00540F3D" w:rsidRPr="009C22B3" w:rsidRDefault="00540F3D" w:rsidP="00540F3D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005E7F" w:themeColor="accent5" w:themeShade="BF"/>
                <w:sz w:val="22"/>
                <w:szCs w:val="22"/>
              </w:rPr>
            </w:pPr>
            <w:r w:rsidRPr="009C22B3">
              <w:rPr>
                <w:caps w:val="0"/>
                <w:color w:val="005E7F" w:themeColor="accent5" w:themeShade="BF"/>
                <w:sz w:val="26"/>
                <w:szCs w:val="26"/>
              </w:rPr>
              <w:t>When I’m not online…</w:t>
            </w:r>
          </w:p>
          <w:p w14:paraId="5A0AA291" w14:textId="2D5ECFB1" w:rsidR="00540F3D" w:rsidRPr="0078645D" w:rsidRDefault="00540F3D" w:rsidP="00540F3D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  <w:t>Y</w:t>
            </w:r>
            <w:r w:rsidRPr="0078645D"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  <w:t xml:space="preserve">ou’ll find me </w:t>
            </w:r>
            <w:r w:rsidR="00B325AE"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  <w:t>baking and creating</w:t>
            </w:r>
            <w:r w:rsidRPr="0078645D"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  <w:t>, pottering around in the garden,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  <w:t xml:space="preserve"> </w:t>
            </w:r>
            <w:r w:rsidR="00B325AE"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  <w:t>taking photos of anything that catches my interest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  <w:t xml:space="preserve">, </w:t>
            </w:r>
            <w:r w:rsidRPr="0078645D"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  <w:t>or bracing myself for the total onslaught of two rowdy, joyful boys – and their dad.</w:t>
            </w:r>
          </w:p>
          <w:p w14:paraId="2E34070B" w14:textId="77777777" w:rsidR="002E37BD" w:rsidRDefault="002E37BD" w:rsidP="00AD6216">
            <w:pPr>
              <w:pStyle w:val="Heading1"/>
              <w:outlineLvl w:val="0"/>
            </w:pPr>
          </w:p>
          <w:p w14:paraId="1CFF00B9" w14:textId="77777777" w:rsidR="00AC7C34" w:rsidRPr="00565B06" w:rsidRDefault="007E5F1B" w:rsidP="00AD6216">
            <w:pPr>
              <w:pStyle w:val="Heading1"/>
              <w:outlineLvl w:val="0"/>
            </w:pPr>
            <w:r>
              <w:t>references</w:t>
            </w:r>
          </w:p>
        </w:tc>
      </w:tr>
    </w:tbl>
    <w:p w14:paraId="6381BBFF" w14:textId="77777777" w:rsidR="00CA4977" w:rsidRPr="009C22B3" w:rsidRDefault="00CA4977" w:rsidP="00CA4977">
      <w:pPr>
        <w:rPr>
          <w:color w:val="005E7F" w:themeColor="accent5" w:themeShade="BF"/>
        </w:rPr>
      </w:pPr>
    </w:p>
    <w:p w14:paraId="03160EEA" w14:textId="77777777" w:rsidR="00CA4977" w:rsidRPr="00565B06" w:rsidRDefault="00063F8E" w:rsidP="00CA4977">
      <w:pPr>
        <w:pStyle w:val="Heading2"/>
      </w:pPr>
      <w:r w:rsidRPr="009C22B3">
        <w:rPr>
          <w:color w:val="005E7F" w:themeColor="accent5" w:themeShade="BF"/>
        </w:rPr>
        <w:t xml:space="preserve">BRAND </w:t>
      </w:r>
      <w:r w:rsidRPr="009C22B3">
        <w:rPr>
          <w:i/>
          <w:color w:val="005E7F" w:themeColor="accent5" w:themeShade="BF"/>
        </w:rPr>
        <w:t>et al</w:t>
      </w:r>
      <w:r w:rsidR="00CA4977" w:rsidRPr="009C22B3">
        <w:rPr>
          <w:color w:val="005E7F" w:themeColor="accent5" w:themeShade="BF"/>
        </w:rPr>
        <w:t xml:space="preserve"> | </w:t>
      </w:r>
      <w:r>
        <w:rPr>
          <w:rStyle w:val="Emphasis"/>
        </w:rPr>
        <w:t>Wikus Verreynne</w:t>
      </w:r>
    </w:p>
    <w:p w14:paraId="0046E25B" w14:textId="77777777" w:rsidR="00CA4977" w:rsidRPr="00565B06" w:rsidRDefault="00063F8E" w:rsidP="00CA4977">
      <w:pPr>
        <w:pStyle w:val="Heading3"/>
      </w:pPr>
      <w:r>
        <w:t>senior developer</w:t>
      </w:r>
    </w:p>
    <w:p w14:paraId="3A666B24" w14:textId="77777777" w:rsidR="00CA4977" w:rsidRDefault="00063F8E" w:rsidP="00CA4977">
      <w:r>
        <w:t>Phone: +27 (82) 814 9861</w:t>
      </w:r>
    </w:p>
    <w:p w14:paraId="062929C1" w14:textId="77777777" w:rsidR="00063F8E" w:rsidRDefault="00063F8E" w:rsidP="00CA4977"/>
    <w:p w14:paraId="743386FC" w14:textId="77777777" w:rsidR="00CA4977" w:rsidRPr="00565B06" w:rsidRDefault="00EE3492" w:rsidP="00CA4977">
      <w:pPr>
        <w:pStyle w:val="Heading2"/>
      </w:pPr>
      <w:r w:rsidRPr="009C22B3">
        <w:rPr>
          <w:color w:val="005E7F" w:themeColor="accent5" w:themeShade="BF"/>
        </w:rPr>
        <w:t>Digital Content Creations</w:t>
      </w:r>
      <w:r w:rsidR="00CA4977" w:rsidRPr="009C22B3">
        <w:rPr>
          <w:color w:val="005E7F" w:themeColor="accent5" w:themeShade="BF"/>
        </w:rPr>
        <w:t xml:space="preserve"> | </w:t>
      </w:r>
      <w:r>
        <w:rPr>
          <w:rStyle w:val="Emphasis"/>
        </w:rPr>
        <w:t>Jan Mackay</w:t>
      </w:r>
    </w:p>
    <w:p w14:paraId="77CE6263" w14:textId="77777777" w:rsidR="00CA4977" w:rsidRPr="00565B06" w:rsidRDefault="00EE3492" w:rsidP="00CA4977">
      <w:pPr>
        <w:pStyle w:val="Heading3"/>
      </w:pPr>
      <w:r>
        <w:t>chief information officer</w:t>
      </w:r>
    </w:p>
    <w:p w14:paraId="43A15F15" w14:textId="77777777" w:rsidR="00CA4977" w:rsidRDefault="00EE3492" w:rsidP="00CA4977">
      <w:r>
        <w:t>Phone: +27 (82) 707 0393</w:t>
      </w:r>
    </w:p>
    <w:p w14:paraId="20C990DB" w14:textId="77777777" w:rsidR="00CA4977" w:rsidRDefault="00CA4977" w:rsidP="00CA4977"/>
    <w:p w14:paraId="6FC6EE6F" w14:textId="77777777" w:rsidR="00CA4977" w:rsidRPr="00565B06" w:rsidRDefault="00EE3492" w:rsidP="00CA4977">
      <w:pPr>
        <w:pStyle w:val="Heading2"/>
      </w:pPr>
      <w:proofErr w:type="spellStart"/>
      <w:r w:rsidRPr="009C22B3">
        <w:rPr>
          <w:color w:val="005E7F" w:themeColor="accent5" w:themeShade="BF"/>
        </w:rPr>
        <w:lastRenderedPageBreak/>
        <w:t>YouMee</w:t>
      </w:r>
      <w:proofErr w:type="spellEnd"/>
      <w:r w:rsidR="00CA4977" w:rsidRPr="009C22B3">
        <w:rPr>
          <w:color w:val="005E7F" w:themeColor="accent5" w:themeShade="BF"/>
        </w:rPr>
        <w:t xml:space="preserve"> | </w:t>
      </w:r>
      <w:r>
        <w:rPr>
          <w:rStyle w:val="Emphasis"/>
        </w:rPr>
        <w:t>Ulrich Meiring</w:t>
      </w:r>
    </w:p>
    <w:p w14:paraId="3DB6001A" w14:textId="77777777" w:rsidR="00CA4977" w:rsidRPr="00565B06" w:rsidRDefault="00EE3492" w:rsidP="00CA4977">
      <w:pPr>
        <w:pStyle w:val="Heading3"/>
      </w:pPr>
      <w:r>
        <w:t>Chief information &amp; technologty officer</w:t>
      </w:r>
    </w:p>
    <w:p w14:paraId="0A2EAEF4" w14:textId="77777777" w:rsidR="00CA4977" w:rsidRDefault="00EE3492" w:rsidP="00CA4977">
      <w:r>
        <w:t>Phone: +27 (84) 499 7614</w:t>
      </w:r>
    </w:p>
    <w:p w14:paraId="3BFA8163" w14:textId="77777777" w:rsidR="00CA4977" w:rsidRDefault="00CA4977" w:rsidP="00CA4977"/>
    <w:p w14:paraId="14427607" w14:textId="77777777" w:rsidR="00CA4977" w:rsidRPr="00565B06" w:rsidRDefault="00EE3492" w:rsidP="00CA4977">
      <w:pPr>
        <w:pStyle w:val="Heading2"/>
      </w:pPr>
      <w:r w:rsidRPr="009C22B3">
        <w:rPr>
          <w:color w:val="005E7F" w:themeColor="accent5" w:themeShade="BF"/>
        </w:rPr>
        <w:t xml:space="preserve">SAGE </w:t>
      </w:r>
      <w:r w:rsidR="00CA4977" w:rsidRPr="009C22B3">
        <w:rPr>
          <w:color w:val="005E7F" w:themeColor="accent5" w:themeShade="BF"/>
        </w:rPr>
        <w:t xml:space="preserve">| </w:t>
      </w:r>
      <w:r>
        <w:rPr>
          <w:rStyle w:val="Emphasis"/>
        </w:rPr>
        <w:t>Lourie Holl</w:t>
      </w:r>
    </w:p>
    <w:p w14:paraId="54B6B3D2" w14:textId="77777777" w:rsidR="00CA4977" w:rsidRPr="00565B06" w:rsidRDefault="00EE3492" w:rsidP="00CA4977">
      <w:pPr>
        <w:pStyle w:val="Heading3"/>
      </w:pPr>
      <w:r>
        <w:t>digital project lead</w:t>
      </w:r>
    </w:p>
    <w:p w14:paraId="001D71DC" w14:textId="367AEE0F" w:rsidR="00CA4977" w:rsidRDefault="00EE3492" w:rsidP="00CA4977">
      <w:r>
        <w:t>Phone: +27 (82) 688</w:t>
      </w:r>
      <w:r w:rsidR="00E000C4">
        <w:t> </w:t>
      </w:r>
      <w:r>
        <w:t>903</w:t>
      </w:r>
    </w:p>
    <w:p w14:paraId="04A5ADFD" w14:textId="77777777" w:rsidR="00CA4977" w:rsidRDefault="00CA4977" w:rsidP="00CA4977"/>
    <w:p w14:paraId="631064B4" w14:textId="53A99348" w:rsidR="00CA4977" w:rsidRPr="00565B06" w:rsidRDefault="00E000C4" w:rsidP="00CA4977">
      <w:pPr>
        <w:pStyle w:val="Heading2"/>
      </w:pPr>
      <w:r w:rsidRPr="009C22B3">
        <w:rPr>
          <w:color w:val="005E7F" w:themeColor="accent5" w:themeShade="BF"/>
        </w:rPr>
        <w:t>University of Pretoria</w:t>
      </w:r>
      <w:r w:rsidR="00CA4977" w:rsidRPr="009C22B3">
        <w:rPr>
          <w:color w:val="005E7F" w:themeColor="accent5" w:themeShade="BF"/>
        </w:rPr>
        <w:t xml:space="preserve"> | </w:t>
      </w:r>
      <w:r>
        <w:rPr>
          <w:rStyle w:val="Emphasis"/>
        </w:rPr>
        <w:t>Barry Hudson</w:t>
      </w:r>
    </w:p>
    <w:p w14:paraId="06F43289" w14:textId="000CC431" w:rsidR="00CA4977" w:rsidRPr="00565B06" w:rsidRDefault="00E000C4" w:rsidP="00CA4977">
      <w:pPr>
        <w:pStyle w:val="Heading3"/>
      </w:pPr>
      <w:r>
        <w:t>manager</w:t>
      </w:r>
    </w:p>
    <w:p w14:paraId="614356A2" w14:textId="05A3372D" w:rsidR="00991273" w:rsidRDefault="00991273" w:rsidP="00991273">
      <w:r>
        <w:t>Phone: +27 (</w:t>
      </w:r>
      <w:r w:rsidR="00E000C4">
        <w:t>82</w:t>
      </w:r>
      <w:r>
        <w:t xml:space="preserve">) </w:t>
      </w:r>
      <w:r w:rsidR="00E000C4">
        <w:t>4531373</w:t>
      </w:r>
    </w:p>
    <w:p w14:paraId="61886242" w14:textId="482E758D" w:rsidR="00E000C4" w:rsidRDefault="00E000C4" w:rsidP="00991273"/>
    <w:p w14:paraId="16614211" w14:textId="4361E946" w:rsidR="00F25A25" w:rsidRPr="00565B06" w:rsidRDefault="00F25A25" w:rsidP="00F25A25">
      <w:pPr>
        <w:pStyle w:val="Heading2"/>
      </w:pPr>
      <w:r w:rsidRPr="009C22B3">
        <w:rPr>
          <w:color w:val="005E7F" w:themeColor="accent5" w:themeShade="BF"/>
        </w:rPr>
        <w:t xml:space="preserve">Protea | </w:t>
      </w:r>
      <w:r>
        <w:rPr>
          <w:rStyle w:val="Emphasis"/>
        </w:rPr>
        <w:t>Natalie Botha</w:t>
      </w:r>
    </w:p>
    <w:p w14:paraId="2C303814" w14:textId="7CA22EF9" w:rsidR="00F25A25" w:rsidRPr="00565B06" w:rsidRDefault="00F25A25" w:rsidP="00F25A25">
      <w:pPr>
        <w:pStyle w:val="Heading3"/>
      </w:pPr>
      <w:r>
        <w:t>general manager</w:t>
      </w:r>
    </w:p>
    <w:p w14:paraId="50E4300E" w14:textId="30C0B2B5" w:rsidR="00F25A25" w:rsidRDefault="00F25A25" w:rsidP="00F25A25">
      <w:r>
        <w:t>Phone: +27 (82) 8951861</w:t>
      </w:r>
    </w:p>
    <w:p w14:paraId="6F5F6CC6" w14:textId="510160E3" w:rsidR="00CA4977" w:rsidRDefault="00CA4977" w:rsidP="00CA4977"/>
    <w:sectPr w:rsidR="00CA4977" w:rsidSect="00FE18B2">
      <w:footerReference w:type="default" r:id="rId21"/>
      <w:headerReference w:type="first" r:id="rId2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2CBD9" w14:textId="77777777" w:rsidR="00D33626" w:rsidRDefault="00D33626" w:rsidP="00F534FB">
      <w:pPr>
        <w:spacing w:after="0"/>
      </w:pPr>
      <w:r>
        <w:separator/>
      </w:r>
    </w:p>
  </w:endnote>
  <w:endnote w:type="continuationSeparator" w:id="0">
    <w:p w14:paraId="27166BE0" w14:textId="77777777" w:rsidR="00D33626" w:rsidRDefault="00D3362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190AC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2746C" w14:textId="77777777" w:rsidR="00485184" w:rsidRDefault="004851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F5872" w14:textId="77777777" w:rsidR="00D33626" w:rsidRDefault="00D33626" w:rsidP="00F534FB">
      <w:pPr>
        <w:spacing w:after="0"/>
      </w:pPr>
      <w:r>
        <w:separator/>
      </w:r>
    </w:p>
  </w:footnote>
  <w:footnote w:type="continuationSeparator" w:id="0">
    <w:p w14:paraId="2681A091" w14:textId="77777777" w:rsidR="00D33626" w:rsidRDefault="00D3362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8AB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5F2CC1" wp14:editId="3344C5B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22A1E2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011CECE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5E7F" w:themeColor="accent5" w:themeShade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24BD2"/>
    <w:multiLevelType w:val="hybridMultilevel"/>
    <w:tmpl w:val="0BDE8E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sjS0tDAxMjcytTRV0lEKTi0uzszPAykwrAUABzcjRiwAAAA="/>
  </w:docVars>
  <w:rsids>
    <w:rsidRoot w:val="00E03CC7"/>
    <w:rsid w:val="00002750"/>
    <w:rsid w:val="00004D4E"/>
    <w:rsid w:val="00011895"/>
    <w:rsid w:val="00013818"/>
    <w:rsid w:val="000155D0"/>
    <w:rsid w:val="00024730"/>
    <w:rsid w:val="000348ED"/>
    <w:rsid w:val="00037172"/>
    <w:rsid w:val="00040CF1"/>
    <w:rsid w:val="0004158B"/>
    <w:rsid w:val="00051DFD"/>
    <w:rsid w:val="00056FE7"/>
    <w:rsid w:val="000570FF"/>
    <w:rsid w:val="00057244"/>
    <w:rsid w:val="00061C1E"/>
    <w:rsid w:val="00063F8E"/>
    <w:rsid w:val="0006454B"/>
    <w:rsid w:val="00075B13"/>
    <w:rsid w:val="00092692"/>
    <w:rsid w:val="00096203"/>
    <w:rsid w:val="000A0229"/>
    <w:rsid w:val="000A085A"/>
    <w:rsid w:val="000A185E"/>
    <w:rsid w:val="000A571B"/>
    <w:rsid w:val="000B52BE"/>
    <w:rsid w:val="000E1834"/>
    <w:rsid w:val="000E24AC"/>
    <w:rsid w:val="000E4A73"/>
    <w:rsid w:val="000F79EA"/>
    <w:rsid w:val="00110548"/>
    <w:rsid w:val="001254F4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4C83"/>
    <w:rsid w:val="001858BD"/>
    <w:rsid w:val="00192573"/>
    <w:rsid w:val="00194A3D"/>
    <w:rsid w:val="00197261"/>
    <w:rsid w:val="001A2A99"/>
    <w:rsid w:val="001A6641"/>
    <w:rsid w:val="001B0811"/>
    <w:rsid w:val="001B23BF"/>
    <w:rsid w:val="001B3B5F"/>
    <w:rsid w:val="001B720C"/>
    <w:rsid w:val="001C0DEE"/>
    <w:rsid w:val="001C3957"/>
    <w:rsid w:val="001C46E5"/>
    <w:rsid w:val="001E08A4"/>
    <w:rsid w:val="001F4169"/>
    <w:rsid w:val="0020735F"/>
    <w:rsid w:val="002146F8"/>
    <w:rsid w:val="00215593"/>
    <w:rsid w:val="00217917"/>
    <w:rsid w:val="002372E8"/>
    <w:rsid w:val="0023768B"/>
    <w:rsid w:val="0025163F"/>
    <w:rsid w:val="00251E15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68E6"/>
    <w:rsid w:val="002E33B0"/>
    <w:rsid w:val="002E37BD"/>
    <w:rsid w:val="002F10E7"/>
    <w:rsid w:val="002F5F43"/>
    <w:rsid w:val="002F69E4"/>
    <w:rsid w:val="00300A98"/>
    <w:rsid w:val="0030724A"/>
    <w:rsid w:val="00310D1A"/>
    <w:rsid w:val="00316CE4"/>
    <w:rsid w:val="00323C3F"/>
    <w:rsid w:val="00324B66"/>
    <w:rsid w:val="003279A4"/>
    <w:rsid w:val="00337114"/>
    <w:rsid w:val="00343913"/>
    <w:rsid w:val="00343BF3"/>
    <w:rsid w:val="0035004C"/>
    <w:rsid w:val="00352A7A"/>
    <w:rsid w:val="003571C8"/>
    <w:rsid w:val="00383057"/>
    <w:rsid w:val="00395691"/>
    <w:rsid w:val="00396033"/>
    <w:rsid w:val="0039703C"/>
    <w:rsid w:val="003974BB"/>
    <w:rsid w:val="003A091E"/>
    <w:rsid w:val="003C7142"/>
    <w:rsid w:val="003E5D64"/>
    <w:rsid w:val="003F680D"/>
    <w:rsid w:val="00401AC3"/>
    <w:rsid w:val="00403149"/>
    <w:rsid w:val="004037EF"/>
    <w:rsid w:val="00405BAD"/>
    <w:rsid w:val="00406F67"/>
    <w:rsid w:val="004113D8"/>
    <w:rsid w:val="00416463"/>
    <w:rsid w:val="00423827"/>
    <w:rsid w:val="00437B8B"/>
    <w:rsid w:val="00465113"/>
    <w:rsid w:val="00466386"/>
    <w:rsid w:val="00467F3F"/>
    <w:rsid w:val="00471737"/>
    <w:rsid w:val="004727C2"/>
    <w:rsid w:val="00475CC5"/>
    <w:rsid w:val="00476144"/>
    <w:rsid w:val="00485184"/>
    <w:rsid w:val="004915EA"/>
    <w:rsid w:val="004A4493"/>
    <w:rsid w:val="004B6A2A"/>
    <w:rsid w:val="004C0172"/>
    <w:rsid w:val="004C1AF6"/>
    <w:rsid w:val="004C389B"/>
    <w:rsid w:val="004C5C49"/>
    <w:rsid w:val="004D0521"/>
    <w:rsid w:val="004D1108"/>
    <w:rsid w:val="004D128F"/>
    <w:rsid w:val="004D1C79"/>
    <w:rsid w:val="004D3EB1"/>
    <w:rsid w:val="004D426D"/>
    <w:rsid w:val="004D465D"/>
    <w:rsid w:val="004D577E"/>
    <w:rsid w:val="004D59E1"/>
    <w:rsid w:val="004E0701"/>
    <w:rsid w:val="004E2794"/>
    <w:rsid w:val="004E77A5"/>
    <w:rsid w:val="004F1057"/>
    <w:rsid w:val="004F199F"/>
    <w:rsid w:val="004F541A"/>
    <w:rsid w:val="005106C0"/>
    <w:rsid w:val="005247B7"/>
    <w:rsid w:val="00526CB4"/>
    <w:rsid w:val="005324B1"/>
    <w:rsid w:val="00536534"/>
    <w:rsid w:val="005372FA"/>
    <w:rsid w:val="00540F3D"/>
    <w:rsid w:val="00556337"/>
    <w:rsid w:val="005611C3"/>
    <w:rsid w:val="00562422"/>
    <w:rsid w:val="005653A3"/>
    <w:rsid w:val="00565B06"/>
    <w:rsid w:val="00574328"/>
    <w:rsid w:val="00575C01"/>
    <w:rsid w:val="00581515"/>
    <w:rsid w:val="00581D12"/>
    <w:rsid w:val="00582623"/>
    <w:rsid w:val="005826C2"/>
    <w:rsid w:val="00585408"/>
    <w:rsid w:val="0059085F"/>
    <w:rsid w:val="005A459B"/>
    <w:rsid w:val="005A74EC"/>
    <w:rsid w:val="005B3D67"/>
    <w:rsid w:val="005B437C"/>
    <w:rsid w:val="005B5FBA"/>
    <w:rsid w:val="005D0108"/>
    <w:rsid w:val="005E088C"/>
    <w:rsid w:val="005E5881"/>
    <w:rsid w:val="005E6E43"/>
    <w:rsid w:val="005F4455"/>
    <w:rsid w:val="005F54DC"/>
    <w:rsid w:val="00602773"/>
    <w:rsid w:val="006104FF"/>
    <w:rsid w:val="0061149A"/>
    <w:rsid w:val="00614B7C"/>
    <w:rsid w:val="0062239B"/>
    <w:rsid w:val="00625B8A"/>
    <w:rsid w:val="00644D4E"/>
    <w:rsid w:val="00646D01"/>
    <w:rsid w:val="00657740"/>
    <w:rsid w:val="00663536"/>
    <w:rsid w:val="006646A5"/>
    <w:rsid w:val="006648D4"/>
    <w:rsid w:val="00667647"/>
    <w:rsid w:val="00673F18"/>
    <w:rsid w:val="00676CEB"/>
    <w:rsid w:val="006806EF"/>
    <w:rsid w:val="00683A86"/>
    <w:rsid w:val="0069300B"/>
    <w:rsid w:val="006A4C72"/>
    <w:rsid w:val="006D214D"/>
    <w:rsid w:val="006D65F8"/>
    <w:rsid w:val="006F133A"/>
    <w:rsid w:val="006F4D23"/>
    <w:rsid w:val="007175B9"/>
    <w:rsid w:val="007215A9"/>
    <w:rsid w:val="007253E8"/>
    <w:rsid w:val="00735140"/>
    <w:rsid w:val="0073645E"/>
    <w:rsid w:val="007366E5"/>
    <w:rsid w:val="00744E32"/>
    <w:rsid w:val="00745196"/>
    <w:rsid w:val="00755346"/>
    <w:rsid w:val="0077363E"/>
    <w:rsid w:val="00776E3A"/>
    <w:rsid w:val="007850D1"/>
    <w:rsid w:val="007857C8"/>
    <w:rsid w:val="00785FEB"/>
    <w:rsid w:val="00785FF6"/>
    <w:rsid w:val="0078645D"/>
    <w:rsid w:val="00790E98"/>
    <w:rsid w:val="007A0F44"/>
    <w:rsid w:val="007A729F"/>
    <w:rsid w:val="007B2814"/>
    <w:rsid w:val="007B3F4F"/>
    <w:rsid w:val="007C0E0E"/>
    <w:rsid w:val="007C153D"/>
    <w:rsid w:val="007C333C"/>
    <w:rsid w:val="007C34A8"/>
    <w:rsid w:val="007E5F1B"/>
    <w:rsid w:val="007E7052"/>
    <w:rsid w:val="007F71A4"/>
    <w:rsid w:val="008030EE"/>
    <w:rsid w:val="00812148"/>
    <w:rsid w:val="00814B43"/>
    <w:rsid w:val="00814FA5"/>
    <w:rsid w:val="0083016A"/>
    <w:rsid w:val="00832D2C"/>
    <w:rsid w:val="008365CF"/>
    <w:rsid w:val="00846AAE"/>
    <w:rsid w:val="00851CE8"/>
    <w:rsid w:val="00867081"/>
    <w:rsid w:val="008773D7"/>
    <w:rsid w:val="008978E8"/>
    <w:rsid w:val="008978EF"/>
    <w:rsid w:val="008A02C4"/>
    <w:rsid w:val="008A49A0"/>
    <w:rsid w:val="008A6538"/>
    <w:rsid w:val="008C2F5D"/>
    <w:rsid w:val="008D4FC8"/>
    <w:rsid w:val="008D5A80"/>
    <w:rsid w:val="008E5483"/>
    <w:rsid w:val="008F4532"/>
    <w:rsid w:val="008F4770"/>
    <w:rsid w:val="008F7F2E"/>
    <w:rsid w:val="00933CCA"/>
    <w:rsid w:val="0093795C"/>
    <w:rsid w:val="009411E8"/>
    <w:rsid w:val="00952C89"/>
    <w:rsid w:val="009540F4"/>
    <w:rsid w:val="00956B75"/>
    <w:rsid w:val="00980A9F"/>
    <w:rsid w:val="00991273"/>
    <w:rsid w:val="009918BB"/>
    <w:rsid w:val="009931F7"/>
    <w:rsid w:val="00994768"/>
    <w:rsid w:val="009A2D69"/>
    <w:rsid w:val="009A3F4C"/>
    <w:rsid w:val="009A65BA"/>
    <w:rsid w:val="009B4952"/>
    <w:rsid w:val="009B6121"/>
    <w:rsid w:val="009C22B3"/>
    <w:rsid w:val="009C63EE"/>
    <w:rsid w:val="009D0878"/>
    <w:rsid w:val="009D2934"/>
    <w:rsid w:val="009D3EF5"/>
    <w:rsid w:val="009D449D"/>
    <w:rsid w:val="009E62E6"/>
    <w:rsid w:val="009E65EC"/>
    <w:rsid w:val="009F2058"/>
    <w:rsid w:val="009F391D"/>
    <w:rsid w:val="00A1144C"/>
    <w:rsid w:val="00A12004"/>
    <w:rsid w:val="00A1329C"/>
    <w:rsid w:val="00A17A96"/>
    <w:rsid w:val="00A25023"/>
    <w:rsid w:val="00A2760D"/>
    <w:rsid w:val="00A346B9"/>
    <w:rsid w:val="00A42CE4"/>
    <w:rsid w:val="00A47E23"/>
    <w:rsid w:val="00A56B81"/>
    <w:rsid w:val="00A6314E"/>
    <w:rsid w:val="00A71CCB"/>
    <w:rsid w:val="00A77B4D"/>
    <w:rsid w:val="00A8052D"/>
    <w:rsid w:val="00A9077F"/>
    <w:rsid w:val="00AA0119"/>
    <w:rsid w:val="00AA04BD"/>
    <w:rsid w:val="00AA257D"/>
    <w:rsid w:val="00AA276C"/>
    <w:rsid w:val="00AA60A8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25AE"/>
    <w:rsid w:val="00B47E1E"/>
    <w:rsid w:val="00B54661"/>
    <w:rsid w:val="00B55487"/>
    <w:rsid w:val="00B763B5"/>
    <w:rsid w:val="00B90654"/>
    <w:rsid w:val="00B91175"/>
    <w:rsid w:val="00B93CAD"/>
    <w:rsid w:val="00BA71B3"/>
    <w:rsid w:val="00BB1E5A"/>
    <w:rsid w:val="00BB34BE"/>
    <w:rsid w:val="00BC0E1A"/>
    <w:rsid w:val="00BC1472"/>
    <w:rsid w:val="00BC1E90"/>
    <w:rsid w:val="00BC6E16"/>
    <w:rsid w:val="00BD03E0"/>
    <w:rsid w:val="00BD2DD6"/>
    <w:rsid w:val="00BD55EE"/>
    <w:rsid w:val="00C0155C"/>
    <w:rsid w:val="00C3233C"/>
    <w:rsid w:val="00C3763A"/>
    <w:rsid w:val="00C41603"/>
    <w:rsid w:val="00C60281"/>
    <w:rsid w:val="00C779DA"/>
    <w:rsid w:val="00C77E53"/>
    <w:rsid w:val="00C814F7"/>
    <w:rsid w:val="00C81C04"/>
    <w:rsid w:val="00C8621E"/>
    <w:rsid w:val="00C91B4B"/>
    <w:rsid w:val="00C93DE1"/>
    <w:rsid w:val="00CA1ED0"/>
    <w:rsid w:val="00CA2E0A"/>
    <w:rsid w:val="00CA4977"/>
    <w:rsid w:val="00CB3192"/>
    <w:rsid w:val="00CC0E98"/>
    <w:rsid w:val="00CC1E5C"/>
    <w:rsid w:val="00CD1043"/>
    <w:rsid w:val="00CE24E6"/>
    <w:rsid w:val="00CE2C76"/>
    <w:rsid w:val="00CE5C00"/>
    <w:rsid w:val="00D046EF"/>
    <w:rsid w:val="00D22E33"/>
    <w:rsid w:val="00D33626"/>
    <w:rsid w:val="00D35BBD"/>
    <w:rsid w:val="00D37FAD"/>
    <w:rsid w:val="00D5184A"/>
    <w:rsid w:val="00D52DE5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D70EA"/>
    <w:rsid w:val="00DE136D"/>
    <w:rsid w:val="00DE4136"/>
    <w:rsid w:val="00DE4550"/>
    <w:rsid w:val="00DE6534"/>
    <w:rsid w:val="00DE7477"/>
    <w:rsid w:val="00DF0F24"/>
    <w:rsid w:val="00DF7CF5"/>
    <w:rsid w:val="00DF7F4F"/>
    <w:rsid w:val="00E000C4"/>
    <w:rsid w:val="00E03CC7"/>
    <w:rsid w:val="00E066EE"/>
    <w:rsid w:val="00E07D28"/>
    <w:rsid w:val="00E30CB9"/>
    <w:rsid w:val="00E379DC"/>
    <w:rsid w:val="00E4335C"/>
    <w:rsid w:val="00E44295"/>
    <w:rsid w:val="00E46808"/>
    <w:rsid w:val="00E5521B"/>
    <w:rsid w:val="00E55F30"/>
    <w:rsid w:val="00E61D86"/>
    <w:rsid w:val="00E61FB1"/>
    <w:rsid w:val="00E63862"/>
    <w:rsid w:val="00E665C1"/>
    <w:rsid w:val="00E72DA3"/>
    <w:rsid w:val="00E80D7E"/>
    <w:rsid w:val="00E826F7"/>
    <w:rsid w:val="00E84865"/>
    <w:rsid w:val="00E97694"/>
    <w:rsid w:val="00E97BD9"/>
    <w:rsid w:val="00EA06A7"/>
    <w:rsid w:val="00EE0848"/>
    <w:rsid w:val="00EE3492"/>
    <w:rsid w:val="00EE59CD"/>
    <w:rsid w:val="00F03B1E"/>
    <w:rsid w:val="00F03F2C"/>
    <w:rsid w:val="00F1202D"/>
    <w:rsid w:val="00F15943"/>
    <w:rsid w:val="00F217AB"/>
    <w:rsid w:val="00F2470F"/>
    <w:rsid w:val="00F25A25"/>
    <w:rsid w:val="00F33338"/>
    <w:rsid w:val="00F35A06"/>
    <w:rsid w:val="00F435D3"/>
    <w:rsid w:val="00F46425"/>
    <w:rsid w:val="00F5078D"/>
    <w:rsid w:val="00F534FB"/>
    <w:rsid w:val="00F56FFE"/>
    <w:rsid w:val="00F573B4"/>
    <w:rsid w:val="00F6175B"/>
    <w:rsid w:val="00F85B36"/>
    <w:rsid w:val="00F904FC"/>
    <w:rsid w:val="00F935BF"/>
    <w:rsid w:val="00F94EB5"/>
    <w:rsid w:val="00F97D1D"/>
    <w:rsid w:val="00FA4359"/>
    <w:rsid w:val="00FA4C84"/>
    <w:rsid w:val="00FB0F18"/>
    <w:rsid w:val="00FE18B2"/>
    <w:rsid w:val="00FE7443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CEA7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352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D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E16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se.co.za" TargetMode="External"/><Relationship Id="rId18" Type="http://schemas.openxmlformats.org/officeDocument/2006/relationships/hyperlink" Target="http://parkcentral.co.za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keyhealthmedical.co.za/" TargetMode="External"/><Relationship Id="rId17" Type="http://schemas.openxmlformats.org/officeDocument/2006/relationships/hyperlink" Target="http://laeveld.co.z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farmsol.co.za" TargetMode="External"/><Relationship Id="rId20" Type="http://schemas.openxmlformats.org/officeDocument/2006/relationships/hyperlink" Target="http://lorenanthony.co.z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catalytic.co.za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redefine.co.z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imalicapital.co.za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n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221D7892684C38AFD369A1194C9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B4C1E-1FAB-4209-A3CC-DB4FEEAA1744}"/>
      </w:docPartPr>
      <w:docPartBody>
        <w:p w:rsidR="00D55C8D" w:rsidRDefault="003E05B2">
          <w:pPr>
            <w:pStyle w:val="7F221D7892684C38AFD369A1194C9F88"/>
          </w:pPr>
          <w:r w:rsidRPr="009D0878">
            <w:t>Address</w:t>
          </w:r>
        </w:p>
      </w:docPartBody>
    </w:docPart>
    <w:docPart>
      <w:docPartPr>
        <w:name w:val="0C7E8B92F5584FFBB1E241BF653E5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B39C-4FBD-447E-A5DA-B925CCF423D8}"/>
      </w:docPartPr>
      <w:docPartBody>
        <w:p w:rsidR="00D55C8D" w:rsidRDefault="003E05B2">
          <w:pPr>
            <w:pStyle w:val="0C7E8B92F5584FFBB1E241BF653E5A19"/>
          </w:pPr>
          <w:r w:rsidRPr="009D0878">
            <w:t>Phone</w:t>
          </w:r>
        </w:p>
      </w:docPartBody>
    </w:docPart>
    <w:docPart>
      <w:docPartPr>
        <w:name w:val="64334A58EEA04B3D8B601CB269C37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750D4-8778-4219-A65D-8A07E5D46CBA}"/>
      </w:docPartPr>
      <w:docPartBody>
        <w:p w:rsidR="00D55C8D" w:rsidRDefault="003E05B2">
          <w:pPr>
            <w:pStyle w:val="64334A58EEA04B3D8B601CB269C37941"/>
          </w:pPr>
          <w:r w:rsidRPr="009D0878">
            <w:t>Email</w:t>
          </w:r>
        </w:p>
      </w:docPartBody>
    </w:docPart>
    <w:docPart>
      <w:docPartPr>
        <w:name w:val="71DAF373A49B4B85BFA31150239C1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1462-E6C5-40BB-8B9F-FD9DCBAD8114}"/>
      </w:docPartPr>
      <w:docPartBody>
        <w:p w:rsidR="00D55C8D" w:rsidRDefault="003E05B2">
          <w:pPr>
            <w:pStyle w:val="71DAF373A49B4B85BFA31150239C14A3"/>
          </w:pPr>
          <w:r w:rsidRPr="009D0878">
            <w:t>LinkedIn Profile</w:t>
          </w:r>
        </w:p>
      </w:docPartBody>
    </w:docPart>
    <w:docPart>
      <w:docPartPr>
        <w:name w:val="DBC0A2CBD48143D8910FD17C33B6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3428C-D72A-4154-BEF1-5954D70D024F}"/>
      </w:docPartPr>
      <w:docPartBody>
        <w:p w:rsidR="00D55C8D" w:rsidRDefault="003E05B2">
          <w:pPr>
            <w:pStyle w:val="DBC0A2CBD48143D8910FD17C33B66BA8"/>
          </w:pPr>
          <w:r w:rsidRPr="00565B06">
            <w:t>Education</w:t>
          </w:r>
        </w:p>
      </w:docPartBody>
    </w:docPart>
    <w:docPart>
      <w:docPartPr>
        <w:name w:val="29980AD9357544FD90767F92A482F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640BA-C3BA-481F-B28C-2CBEE0870B69}"/>
      </w:docPartPr>
      <w:docPartBody>
        <w:p w:rsidR="00D55C8D" w:rsidRDefault="003E05B2">
          <w:pPr>
            <w:pStyle w:val="29980AD9357544FD90767F92A482FC24"/>
          </w:pPr>
          <w:r w:rsidRPr="00565B06">
            <w:t>Experience</w:t>
          </w:r>
        </w:p>
      </w:docPartBody>
    </w:docPart>
    <w:docPart>
      <w:docPartPr>
        <w:name w:val="89EADB6268143243B2988F5AD5D66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4C651-55F3-154C-9FEA-7C70E2AEF410}"/>
      </w:docPartPr>
      <w:docPartBody>
        <w:p w:rsidR="00D10B85" w:rsidRDefault="0046221F" w:rsidP="0046221F">
          <w:pPr>
            <w:pStyle w:val="89EADB6268143243B2988F5AD5D66E5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B2"/>
    <w:rsid w:val="00054B4D"/>
    <w:rsid w:val="000643E2"/>
    <w:rsid w:val="00152A8E"/>
    <w:rsid w:val="00186CFD"/>
    <w:rsid w:val="001D7B20"/>
    <w:rsid w:val="002D7A0B"/>
    <w:rsid w:val="00346FDF"/>
    <w:rsid w:val="003E05B2"/>
    <w:rsid w:val="004328BC"/>
    <w:rsid w:val="0046221F"/>
    <w:rsid w:val="00466836"/>
    <w:rsid w:val="006A34BB"/>
    <w:rsid w:val="008342D1"/>
    <w:rsid w:val="009911A2"/>
    <w:rsid w:val="00B2793B"/>
    <w:rsid w:val="00C8224C"/>
    <w:rsid w:val="00D10B85"/>
    <w:rsid w:val="00D55C8D"/>
    <w:rsid w:val="00E8787E"/>
    <w:rsid w:val="00EC5DE2"/>
    <w:rsid w:val="00F6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96CBEEC3A45BBA7F951B764EE611D">
    <w:name w:val="7A996CBEEC3A45BBA7F951B764EE611D"/>
  </w:style>
  <w:style w:type="paragraph" w:customStyle="1" w:styleId="674875EB4BD54325B693BE5714E015C9">
    <w:name w:val="674875EB4BD54325B693BE5714E015C9"/>
  </w:style>
  <w:style w:type="paragraph" w:customStyle="1" w:styleId="7F221D7892684C38AFD369A1194C9F88">
    <w:name w:val="7F221D7892684C38AFD369A1194C9F88"/>
  </w:style>
  <w:style w:type="paragraph" w:customStyle="1" w:styleId="0C7E8B92F5584FFBB1E241BF653E5A19">
    <w:name w:val="0C7E8B92F5584FFBB1E241BF653E5A19"/>
  </w:style>
  <w:style w:type="paragraph" w:customStyle="1" w:styleId="64334A58EEA04B3D8B601CB269C37941">
    <w:name w:val="64334A58EEA04B3D8B601CB269C37941"/>
  </w:style>
  <w:style w:type="paragraph" w:customStyle="1" w:styleId="71DAF373A49B4B85BFA31150239C14A3">
    <w:name w:val="71DAF373A49B4B85BFA31150239C14A3"/>
  </w:style>
  <w:style w:type="paragraph" w:customStyle="1" w:styleId="6F1A0B94CBF945BCA8DF09D17FE24091">
    <w:name w:val="6F1A0B94CBF945BCA8DF09D17FE24091"/>
  </w:style>
  <w:style w:type="paragraph" w:customStyle="1" w:styleId="584AD7E486734212B9BA463C886F7FB0">
    <w:name w:val="584AD7E486734212B9BA463C886F7FB0"/>
  </w:style>
  <w:style w:type="paragraph" w:customStyle="1" w:styleId="20E512A8A5BE436CA56E54F837EAC640">
    <w:name w:val="20E512A8A5BE436CA56E54F837EAC640"/>
  </w:style>
  <w:style w:type="paragraph" w:customStyle="1" w:styleId="DBC0A2CBD48143D8910FD17C33B66BA8">
    <w:name w:val="DBC0A2CBD48143D8910FD17C33B66BA8"/>
  </w:style>
  <w:style w:type="paragraph" w:customStyle="1" w:styleId="800E14233322477AA254ADEDF31DC262">
    <w:name w:val="800E14233322477AA254ADEDF31DC26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81ADE33E30D4D29A93B30553456DBA9">
    <w:name w:val="681ADE33E30D4D29A93B30553456DBA9"/>
  </w:style>
  <w:style w:type="paragraph" w:customStyle="1" w:styleId="7C234B1911584D8AAC6DE12436003AF4">
    <w:name w:val="7C234B1911584D8AAC6DE12436003AF4"/>
  </w:style>
  <w:style w:type="paragraph" w:customStyle="1" w:styleId="FC9F6F9CF6BE42C8B9D3AD7FA6E4C629">
    <w:name w:val="FC9F6F9CF6BE42C8B9D3AD7FA6E4C629"/>
  </w:style>
  <w:style w:type="paragraph" w:customStyle="1" w:styleId="D9740B2ACEC6418599A9C7C5F8FD7CDC">
    <w:name w:val="D9740B2ACEC6418599A9C7C5F8FD7CDC"/>
  </w:style>
  <w:style w:type="paragraph" w:customStyle="1" w:styleId="FF83D5C470014C388E73D913145951F4">
    <w:name w:val="FF83D5C470014C388E73D913145951F4"/>
  </w:style>
  <w:style w:type="paragraph" w:customStyle="1" w:styleId="B0CA4C3D55CE42B388D185F8B62EA746">
    <w:name w:val="B0CA4C3D55CE42B388D185F8B62EA746"/>
  </w:style>
  <w:style w:type="paragraph" w:customStyle="1" w:styleId="DBC7C9EC5B104F36AB7B652B3A9594B9">
    <w:name w:val="DBC7C9EC5B104F36AB7B652B3A9594B9"/>
  </w:style>
  <w:style w:type="paragraph" w:customStyle="1" w:styleId="EB0DBFFE0C3F45D2AD80E45955E65E68">
    <w:name w:val="EB0DBFFE0C3F45D2AD80E45955E65E68"/>
  </w:style>
  <w:style w:type="paragraph" w:customStyle="1" w:styleId="7F39888AA84144B2805D11C8AEEB031D">
    <w:name w:val="7F39888AA84144B2805D11C8AEEB031D"/>
  </w:style>
  <w:style w:type="paragraph" w:customStyle="1" w:styleId="29980AD9357544FD90767F92A482FC24">
    <w:name w:val="29980AD9357544FD90767F92A482FC24"/>
  </w:style>
  <w:style w:type="paragraph" w:customStyle="1" w:styleId="75DB99A2D3E44BE0BA27AB4B58468EBD">
    <w:name w:val="75DB99A2D3E44BE0BA27AB4B58468EBD"/>
  </w:style>
  <w:style w:type="paragraph" w:customStyle="1" w:styleId="25E5C4B100B2484C8DBD6A8952FE593F">
    <w:name w:val="25E5C4B100B2484C8DBD6A8952FE593F"/>
  </w:style>
  <w:style w:type="paragraph" w:customStyle="1" w:styleId="6D67C51CE9E747D69A96D4AC9B0A0EA8">
    <w:name w:val="6D67C51CE9E747D69A96D4AC9B0A0EA8"/>
  </w:style>
  <w:style w:type="paragraph" w:customStyle="1" w:styleId="2CF63B9D56A24BB39A8508F10F2409DA">
    <w:name w:val="2CF63B9D56A24BB39A8508F10F2409DA"/>
  </w:style>
  <w:style w:type="paragraph" w:customStyle="1" w:styleId="4CB69EB41C844194810778D670BD061C">
    <w:name w:val="4CB69EB41C844194810778D670BD061C"/>
  </w:style>
  <w:style w:type="paragraph" w:customStyle="1" w:styleId="D94870D8A5114E31996327D411D03265">
    <w:name w:val="D94870D8A5114E31996327D411D03265"/>
  </w:style>
  <w:style w:type="paragraph" w:customStyle="1" w:styleId="C2D5CD66744C41538D58D28F6E12F228">
    <w:name w:val="C2D5CD66744C41538D58D28F6E12F228"/>
  </w:style>
  <w:style w:type="paragraph" w:customStyle="1" w:styleId="D6751B1411914AEFA86111BCDF7E16A5">
    <w:name w:val="D6751B1411914AEFA86111BCDF7E16A5"/>
  </w:style>
  <w:style w:type="paragraph" w:customStyle="1" w:styleId="B7F2E97857DB4C009585CDF76B63DA24">
    <w:name w:val="B7F2E97857DB4C009585CDF76B63DA24"/>
  </w:style>
  <w:style w:type="paragraph" w:customStyle="1" w:styleId="143A3147A00349978CBE6FEDD98E6FFF">
    <w:name w:val="143A3147A00349978CBE6FEDD98E6FFF"/>
  </w:style>
  <w:style w:type="paragraph" w:customStyle="1" w:styleId="B7D4F511933F403D9635B1B5B666EA28">
    <w:name w:val="B7D4F511933F403D9635B1B5B666EA28"/>
  </w:style>
  <w:style w:type="paragraph" w:customStyle="1" w:styleId="814E9EDE67B44B80957A0EF96CEA9681">
    <w:name w:val="814E9EDE67B44B80957A0EF96CEA9681"/>
  </w:style>
  <w:style w:type="paragraph" w:customStyle="1" w:styleId="F1F8E989619D4E54859E9D5F183D7E22">
    <w:name w:val="F1F8E989619D4E54859E9D5F183D7E22"/>
  </w:style>
  <w:style w:type="paragraph" w:customStyle="1" w:styleId="80A8EEFDA9644C90AEF45F28709D160D">
    <w:name w:val="80A8EEFDA9644C90AEF45F28709D160D"/>
  </w:style>
  <w:style w:type="paragraph" w:customStyle="1" w:styleId="61E23E94792849E7BA7985D4C9F4833E">
    <w:name w:val="61E23E94792849E7BA7985D4C9F4833E"/>
  </w:style>
  <w:style w:type="paragraph" w:customStyle="1" w:styleId="D714D21C5C12496188E16DB3AEC55497">
    <w:name w:val="D714D21C5C12496188E16DB3AEC55497"/>
  </w:style>
  <w:style w:type="paragraph" w:customStyle="1" w:styleId="28BAA22059CC4AF4B65F912723671553">
    <w:name w:val="28BAA22059CC4AF4B65F912723671553"/>
  </w:style>
  <w:style w:type="paragraph" w:customStyle="1" w:styleId="CC83EC0DA1684BDC818EEC4280DDA55D">
    <w:name w:val="CC83EC0DA1684BDC818EEC4280DDA55D"/>
  </w:style>
  <w:style w:type="paragraph" w:customStyle="1" w:styleId="F9B009E72EC1442588FCFFE4726BFF37">
    <w:name w:val="F9B009E72EC1442588FCFFE4726BFF37"/>
    <w:rsid w:val="000643E2"/>
  </w:style>
  <w:style w:type="paragraph" w:customStyle="1" w:styleId="5A69DE3DF8ED4AAC9659B1A616A0638E">
    <w:name w:val="5A69DE3DF8ED4AAC9659B1A616A0638E"/>
    <w:rsid w:val="000643E2"/>
  </w:style>
  <w:style w:type="paragraph" w:customStyle="1" w:styleId="9E18D62E0E0244889FB19FB20EAC277D">
    <w:name w:val="9E18D62E0E0244889FB19FB20EAC277D"/>
    <w:rsid w:val="000643E2"/>
  </w:style>
  <w:style w:type="paragraph" w:customStyle="1" w:styleId="89EADB6268143243B2988F5AD5D66E5C">
    <w:name w:val="89EADB6268143243B2988F5AD5D66E5C"/>
    <w:rsid w:val="0046221F"/>
    <w:pPr>
      <w:spacing w:after="0" w:line="240" w:lineRule="auto"/>
    </w:pPr>
    <w:rPr>
      <w:sz w:val="24"/>
      <w:szCs w:val="24"/>
      <w:lang w:eastAsia="en-GB"/>
    </w:rPr>
  </w:style>
  <w:style w:type="paragraph" w:customStyle="1" w:styleId="F215502EB0E52F46B967629081223001">
    <w:name w:val="F215502EB0E52F46B967629081223001"/>
    <w:rsid w:val="0046221F"/>
    <w:pPr>
      <w:spacing w:after="0" w:line="240" w:lineRule="auto"/>
    </w:pPr>
    <w:rPr>
      <w:sz w:val="24"/>
      <w:szCs w:val="24"/>
      <w:lang w:eastAsia="en-GB"/>
    </w:rPr>
  </w:style>
  <w:style w:type="paragraph" w:customStyle="1" w:styleId="5789297DD5279542B579AC1FC97F2B37">
    <w:name w:val="5789297DD5279542B579AC1FC97F2B37"/>
    <w:rsid w:val="0046221F"/>
    <w:pPr>
      <w:spacing w:after="0" w:line="240" w:lineRule="auto"/>
    </w:pPr>
    <w:rPr>
      <w:sz w:val="24"/>
      <w:szCs w:val="24"/>
      <w:lang w:eastAsia="en-GB"/>
    </w:rPr>
  </w:style>
  <w:style w:type="paragraph" w:customStyle="1" w:styleId="1836CC61887F3F49BA9FCB764AF45A1F">
    <w:name w:val="1836CC61887F3F49BA9FCB764AF45A1F"/>
    <w:rsid w:val="0046221F"/>
    <w:pPr>
      <w:spacing w:after="0" w:line="240" w:lineRule="auto"/>
    </w:pPr>
    <w:rPr>
      <w:sz w:val="24"/>
      <w:szCs w:val="24"/>
      <w:lang w:eastAsia="en-GB"/>
    </w:rPr>
  </w:style>
  <w:style w:type="paragraph" w:customStyle="1" w:styleId="70D240CA40A8BA419B5A08A84797EBCE">
    <w:name w:val="70D240CA40A8BA419B5A08A84797EBCE"/>
    <w:rsid w:val="0046221F"/>
    <w:pPr>
      <w:spacing w:after="0" w:line="240" w:lineRule="auto"/>
    </w:pPr>
    <w:rPr>
      <w:sz w:val="24"/>
      <w:szCs w:val="24"/>
      <w:lang w:eastAsia="en-GB"/>
    </w:rPr>
  </w:style>
  <w:style w:type="paragraph" w:customStyle="1" w:styleId="305E95369B2DB94CB4373B557D2238D8">
    <w:name w:val="305E95369B2DB94CB4373B557D2238D8"/>
    <w:rsid w:val="0046221F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Garsfontein, Pretoria East, 0081</CompanyAddress>
  <CompanyPhone>+27 (71) 602 6719</CompanyPhone>
  <CompanyFax/>
  <CompanyEmail>Kathy01carr@gmail.com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C:\Users\Nadine\AppData\Roaming\Microsoft\Templates\Student Resume (Modern design).dotx</Template>
  <TotalTime>0</TotalTime>
  <Pages>7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Linkedin.com/in/Kathy-carr-15360717</cp:keywords>
  <dc:description/>
  <cp:lastModifiedBy/>
  <cp:revision>1</cp:revision>
  <dcterms:created xsi:type="dcterms:W3CDTF">2020-08-21T12:30:00Z</dcterms:created>
  <dcterms:modified xsi:type="dcterms:W3CDTF">2020-08-21T12:30:00Z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