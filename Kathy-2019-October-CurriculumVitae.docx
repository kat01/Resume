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413" w:type="pct"/>
        <w:tblInd w:w="-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"/>
      </w:tblPr>
      <w:tblGrid>
        <w:gridCol w:w="5387"/>
        <w:gridCol w:w="3967"/>
      </w:tblGrid>
      <w:tr w:rsidR="007A0F44" w:rsidRPr="00565B06" w:rsidTr="00CE5C00">
        <w:trPr>
          <w:trHeight w:hRule="exact" w:val="1985"/>
        </w:trPr>
        <w:tc>
          <w:tcPr>
            <w:tcW w:w="5387" w:type="dxa"/>
            <w:tcMar>
              <w:right w:w="144" w:type="dxa"/>
            </w:tcMar>
            <w:vAlign w:val="bottom"/>
          </w:tcPr>
          <w:p w:rsidR="007A0F44" w:rsidRPr="00565B06" w:rsidRDefault="00E03CC7" w:rsidP="00174A87">
            <w:pPr>
              <w:pStyle w:val="Title"/>
            </w:pPr>
            <w:r>
              <w:t>KAthy carr</w:t>
            </w:r>
          </w:p>
          <w:p w:rsidR="007A0F44" w:rsidRPr="00565B06" w:rsidRDefault="00E03CC7" w:rsidP="00174A87">
            <w:pPr>
              <w:pStyle w:val="Subtitle"/>
            </w:pPr>
            <w:r w:rsidRPr="007B2814">
              <w:rPr>
                <w:sz w:val="40"/>
              </w:rPr>
              <w:t>front-end web developer</w:t>
            </w:r>
          </w:p>
        </w:tc>
        <w:tc>
          <w:tcPr>
            <w:tcW w:w="3967" w:type="dxa"/>
            <w:tcMar>
              <w:left w:w="144" w:type="dxa"/>
            </w:tcMar>
            <w:vAlign w:val="bottom"/>
          </w:tcPr>
          <w:p w:rsidR="007A0F44" w:rsidRDefault="00C8621E" w:rsidP="00174A87">
            <w:pPr>
              <w:pStyle w:val="ContactInfo"/>
            </w:pPr>
            <w:sdt>
              <w:sdtPr>
                <w:alias w:val="Enter address:"/>
                <w:tag w:val="Enter address:"/>
                <w:id w:val="-989020281"/>
                <w:placeholder>
                  <w:docPart w:val="7F221D7892684C38AFD369A1194C9F88"/>
                </w:placeholder>
                <w:dataBinding w:prefixMappings="xmlns:ns0='http://schemas.microsoft.com/office/2006/coverPageProps' " w:xpath="/ns0:CoverPageProperties[1]/ns0:CompanyAddress[1]" w:storeItemID="{55AF091B-3C7A-41E3-B477-F2FDAA23CFDA}"/>
                <w15:appearance w15:val="hidden"/>
                <w:text w:multiLine="1"/>
              </w:sdtPr>
              <w:sdtEndPr/>
              <w:sdtContent>
                <w:r w:rsidR="00CE5C00">
                  <w:br/>
                </w:r>
                <w:r w:rsidR="00CE5C00">
                  <w:br/>
                </w:r>
                <w:r w:rsidR="00CE5C00">
                  <w:br/>
                </w:r>
                <w:r w:rsidR="00E03CC7">
                  <w:t>Garsfontein, Pretoria East, 0081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0FF0EF1F" wp14:editId="29122D76">
                      <wp:extent cx="118872" cy="118872"/>
                      <wp:effectExtent l="0" t="0" r="0" b="0"/>
                      <wp:docPr id="54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0B17EB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77448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C8621E" w:rsidP="00174A87">
            <w:pPr>
              <w:pStyle w:val="ContactInfo"/>
            </w:pPr>
            <w:sdt>
              <w:sdtPr>
                <w:alias w:val="Enter phone:"/>
                <w:tag w:val="Enter phone:"/>
                <w:id w:val="381135673"/>
                <w:placeholder>
                  <w:docPart w:val="0C7E8B92F5584FFBB1E241BF653E5A19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EndPr/>
              <w:sdtContent>
                <w:r w:rsidR="00E03CC7">
                  <w:t>+27 (71) 602 6719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3966E05C" wp14:editId="3AB9F0C1">
                      <wp:extent cx="109728" cy="109728"/>
                      <wp:effectExtent l="0" t="0" r="5080" b="5080"/>
                      <wp:docPr id="55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0D4642DB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noatQ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77448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:rsidR="007A0F44" w:rsidRDefault="00C8621E" w:rsidP="00174A87">
            <w:pPr>
              <w:pStyle w:val="ContactInfo"/>
            </w:pPr>
            <w:sdt>
              <w:sdtPr>
                <w:alias w:val="Enter email:"/>
                <w:tag w:val="Enter email:"/>
                <w:id w:val="479813182"/>
                <w:placeholder>
                  <w:docPart w:val="64334A58EEA04B3D8B601CB269C37941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EndPr/>
              <w:sdtContent>
                <w:r w:rsidR="00E03CC7">
                  <w:t>Kathy01carr@gmail.com</w:t>
                </w:r>
              </w:sdtContent>
            </w:sdt>
            <w:r w:rsidR="007A0F44">
              <w:t xml:space="preserve">  </w:t>
            </w:r>
            <w:r w:rsidR="007A0F44">
              <w:rPr>
                <w:noProof/>
              </w:rPr>
              <mc:AlternateContent>
                <mc:Choice Requires="wps">
                  <w:drawing>
                    <wp:inline distT="0" distB="0" distL="0" distR="0" wp14:anchorId="0A55F2F5" wp14:editId="1E56687D">
                      <wp:extent cx="137160" cy="91440"/>
                      <wp:effectExtent l="0" t="0" r="0" b="3810"/>
                      <wp:docPr id="56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46C974D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" path="m108,21r,l60,58,12,21v-1,-1,-1,-2,,-3c13,16,14,16,16,17l60,51,104,17v1,-1,3,-1,4,1c109,19,109,20,108,21r,xm114,r,l6,c3,,,3,,6l,74v,3,3,6,6,6l114,80v3,,6,-3,6,-6l120,6c120,3,117,,114,xe" fillcolor="#77448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:rsidR="007A0F44" w:rsidRDefault="00C8621E" w:rsidP="00174A87">
            <w:pPr>
              <w:pStyle w:val="ContactInfo"/>
            </w:pPr>
            <w:sdt>
              <w:sdtPr>
                <w:alias w:val="Enter LinkedIn profile:"/>
                <w:tag w:val="Enter LinkedIn profile:"/>
                <w:id w:val="-1253892234"/>
                <w:placeholder>
                  <w:docPart w:val="71DAF373A49B4B85BFA31150239C14A3"/>
                </w:placeholder>
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<w15:appearance w15:val="hidden"/>
                <w:text w:multiLine="1"/>
              </w:sdtPr>
              <w:sdtEndPr/>
              <w:sdtContent>
                <w:r w:rsidR="00E03CC7">
                  <w:t>Linkedin.com/in/Kathy-carr-15360717/</w:t>
                </w:r>
              </w:sdtContent>
            </w:sdt>
            <w:r w:rsidR="007A0F44">
              <w:t xml:space="preserve">  </w:t>
            </w:r>
            <w:r w:rsidR="007A0F44" w:rsidRPr="009D0878">
              <w:rPr>
                <w:noProof/>
              </w:rPr>
              <mc:AlternateContent>
                <mc:Choice Requires="wps">
                  <w:drawing>
                    <wp:inline distT="0" distB="0" distL="0" distR="0" wp14:anchorId="73F341D3" wp14:editId="56312141">
                      <wp:extent cx="109728" cy="109728"/>
                      <wp:effectExtent l="0" t="0" r="5080" b="5080"/>
                      <wp:docPr id="57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6789B42" id="LinkedIn icon" o:spid="_x0000_s1026" alt="LinkedIn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77448b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</w:p>
          <w:p w:rsidR="007A0F44" w:rsidRPr="00565B06" w:rsidRDefault="00C8621E" w:rsidP="00174A87">
            <w:pPr>
              <w:pStyle w:val="ContactInfo"/>
            </w:pPr>
            <w:sdt>
              <w:sdtPr>
                <w:alias w:val="Enter Twitter/blog/portfolio:"/>
                <w:tag w:val="Enter Twitter/blog/portfolio:"/>
                <w:id w:val="1198669372"/>
                <w:placeholder>
                  <w:docPart w:val="6F1A0B94CBF945BCA8DF09D17FE24091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15:appearance w15:val="hidden"/>
                <w:text w:multiLine="1"/>
              </w:sdtPr>
              <w:sdtEndPr/>
              <w:sdtContent>
                <w:r w:rsidR="00E03CC7" w:rsidRPr="00E03CC7">
                  <w:rPr>
                    <w:color w:val="F7F7F7" w:themeColor="background2"/>
                  </w:rPr>
                  <w:t>Twitter/Blog/Portfolio</w:t>
                </w:r>
              </w:sdtContent>
            </w:sdt>
            <w:r w:rsidR="007A0F44">
              <w:t xml:space="preserve">  </w:t>
            </w:r>
          </w:p>
        </w:tc>
      </w:tr>
    </w:tbl>
    <w:tbl>
      <w:tblPr>
        <w:tblStyle w:val="PlainTable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First table is the name and contact info layout table. Second table is the objective table"/>
      </w:tblPr>
      <w:tblGrid>
        <w:gridCol w:w="730"/>
        <w:gridCol w:w="8644"/>
      </w:tblGrid>
      <w:tr w:rsidR="000E24AC" w:rsidRPr="00565B06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:rsidR="000E24AC" w:rsidRPr="00565B06" w:rsidRDefault="00075B13" w:rsidP="009D0878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CF46EE2" wp14:editId="6F88DC9D">
                      <wp:extent cx="274320" cy="274320"/>
                      <wp:effectExtent l="0" t="0" r="0" b="0"/>
                      <wp:docPr id="1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851716D" id="Objective in circle icon" o:spid="_x0000_s1026" alt="Objectiv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G1Nkw4AAMF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:rsidR="000E24AC" w:rsidRPr="00395691" w:rsidRDefault="00395691" w:rsidP="007850D1">
            <w:pPr>
              <w:pStyle w:val="Heading1"/>
              <w:outlineLvl w:val="0"/>
              <w:rPr>
                <w:b/>
              </w:rPr>
            </w:pPr>
            <w:r w:rsidRPr="00395691">
              <w:rPr>
                <w:b/>
              </w:rPr>
              <w:t>summary</w:t>
            </w:r>
          </w:p>
        </w:tc>
      </w:tr>
    </w:tbl>
    <w:p w:rsidR="00A77B4D" w:rsidRPr="00565B06" w:rsidRDefault="00DE7477" w:rsidP="007850D1">
      <w:r>
        <w:t xml:space="preserve">Over the years, Kathy has built extensive experience and knowledge in her careers by continuously improving her skills as a Front-End Web Developer. Kathy shows true passion and dedication in her work through effective teamwork, as well as the individual tasks she tackles. </w:t>
      </w:r>
    </w:p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725"/>
        <w:gridCol w:w="8649"/>
      </w:tblGrid>
      <w:tr w:rsidR="00A77B4D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A77B4D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17028F3C" wp14:editId="5EED5B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03455C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A77B4D" w:rsidRPr="00565B06" w:rsidRDefault="00C8621E" w:rsidP="002146F8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1586649636"/>
                <w:placeholder>
                  <w:docPart w:val="DBC0A2CBD48143D8910FD17C33B66BA8"/>
                </w:placeholder>
                <w:temporary/>
                <w:showingPlcHdr/>
                <w15:appearance w15:val="hidden"/>
              </w:sdtPr>
              <w:sdtEndPr/>
              <w:sdtContent>
                <w:r w:rsidR="00DD2D34" w:rsidRPr="00565B06">
                  <w:t>Education</w:t>
                </w:r>
              </w:sdtContent>
            </w:sdt>
          </w:p>
        </w:tc>
      </w:tr>
    </w:tbl>
    <w:p w:rsidR="007C0E0E" w:rsidRPr="00565B06" w:rsidRDefault="00395691" w:rsidP="00B47E1E">
      <w:pPr>
        <w:pStyle w:val="Heading2"/>
      </w:pPr>
      <w:r>
        <w:t>Matric</w:t>
      </w:r>
      <w:r w:rsidR="007C0E0E" w:rsidRPr="00565B06">
        <w:t xml:space="preserve"> | </w:t>
      </w:r>
      <w:r>
        <w:rPr>
          <w:rStyle w:val="Emphasis"/>
        </w:rPr>
        <w:t>Capital College</w:t>
      </w:r>
    </w:p>
    <w:p w:rsidR="007C0E0E" w:rsidRPr="00565B06" w:rsidRDefault="00395691" w:rsidP="004F199F">
      <w:pPr>
        <w:pStyle w:val="Heading3"/>
      </w:pPr>
      <w:r>
        <w:t>1994</w:t>
      </w:r>
    </w:p>
    <w:p w:rsidR="000E24AC" w:rsidRDefault="00395691" w:rsidP="007850D1">
      <w:r>
        <w:t>Subjects: English, Afrikaans, Biology, Business Management, Economics, Typing and Geography</w:t>
      </w:r>
    </w:p>
    <w:p w:rsidR="00395691" w:rsidRPr="00565B06" w:rsidRDefault="00395691" w:rsidP="007850D1"/>
    <w:p w:rsidR="007C0E0E" w:rsidRPr="00565B06" w:rsidRDefault="00EE59CD" w:rsidP="00B47E1E">
      <w:pPr>
        <w:pStyle w:val="Heading2"/>
      </w:pPr>
      <w:r>
        <w:t>Certifications completed</w:t>
      </w:r>
      <w:r w:rsidR="007C0E0E" w:rsidRPr="00565B06">
        <w:t xml:space="preserve"> | </w:t>
      </w:r>
    </w:p>
    <w:p w:rsidR="007C0E0E" w:rsidRPr="00565B06" w:rsidRDefault="00352A7A" w:rsidP="004F199F">
      <w:pPr>
        <w:pStyle w:val="Heading3"/>
      </w:pPr>
      <w:r>
        <w:t xml:space="preserve">2015 | red &amp; yellow </w:t>
      </w:r>
    </w:p>
    <w:p w:rsidR="007C0E0E" w:rsidRDefault="00352A7A" w:rsidP="007C0E0E">
      <w:r>
        <w:t xml:space="preserve">Digital Copywriting Course </w:t>
      </w:r>
    </w:p>
    <w:p w:rsidR="00352A7A" w:rsidRDefault="00352A7A" w:rsidP="007C0E0E"/>
    <w:p w:rsidR="004D426D" w:rsidRPr="00565B06" w:rsidRDefault="004D426D" w:rsidP="004D426D">
      <w:pPr>
        <w:pStyle w:val="Heading2"/>
      </w:pPr>
      <w:r>
        <w:t>Technical Certifications completed</w:t>
      </w:r>
      <w:r w:rsidRPr="00565B06">
        <w:t xml:space="preserve"> | </w:t>
      </w:r>
    </w:p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20"/>
        <w:gridCol w:w="4320"/>
      </w:tblGrid>
      <w:tr w:rsidR="00CC0E98" w:rsidRPr="00565B06" w:rsidTr="00CF7C37">
        <w:tc>
          <w:tcPr>
            <w:tcW w:w="4320" w:type="dxa"/>
          </w:tcPr>
          <w:p w:rsidR="00CC0E98" w:rsidRDefault="00CC0E98" w:rsidP="00CF7C37">
            <w:pPr>
              <w:pStyle w:val="ListBullet"/>
              <w:spacing w:after="80"/>
            </w:pPr>
            <w:r>
              <w:t>HTML</w:t>
            </w:r>
          </w:p>
          <w:p w:rsidR="00CC0E98" w:rsidRDefault="00CC0E98" w:rsidP="00CF7C37">
            <w:pPr>
              <w:pStyle w:val="ListBullet"/>
              <w:spacing w:after="80"/>
            </w:pPr>
            <w:r>
              <w:t>JAVASCRIPT</w:t>
            </w:r>
          </w:p>
          <w:p w:rsidR="00CC0E98" w:rsidRPr="00565B06" w:rsidRDefault="00CC0E98" w:rsidP="00CF7C37">
            <w:pPr>
              <w:pStyle w:val="ListBullet"/>
              <w:spacing w:after="80"/>
            </w:pPr>
            <w:r>
              <w:t>ASP</w:t>
            </w:r>
          </w:p>
        </w:tc>
        <w:tc>
          <w:tcPr>
            <w:tcW w:w="4320" w:type="dxa"/>
            <w:tcMar>
              <w:left w:w="576" w:type="dxa"/>
            </w:tcMar>
          </w:tcPr>
          <w:p w:rsidR="00CC0E98" w:rsidRDefault="00CC0E98" w:rsidP="00CF7C37">
            <w:pPr>
              <w:pStyle w:val="ListBullet"/>
              <w:spacing w:after="80"/>
            </w:pPr>
            <w:r>
              <w:t>PHP</w:t>
            </w:r>
          </w:p>
          <w:p w:rsidR="00CC0E98" w:rsidRPr="00565B06" w:rsidRDefault="00CC0E98" w:rsidP="00CF7C37">
            <w:pPr>
              <w:pStyle w:val="ListBullet"/>
              <w:spacing w:after="80"/>
            </w:pPr>
            <w:r>
              <w:t>CSS</w:t>
            </w:r>
          </w:p>
        </w:tc>
      </w:tr>
    </w:tbl>
    <w:p w:rsidR="00352A7A" w:rsidRPr="00565B06" w:rsidRDefault="00352A7A" w:rsidP="007C0E0E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725"/>
        <w:gridCol w:w="8649"/>
      </w:tblGrid>
      <w:tr w:rsidR="005E088C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5E088C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2A968DE" wp14:editId="24E0F5ED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8B7B99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5E088C" w:rsidRPr="00565B06" w:rsidRDefault="00C8621E" w:rsidP="0004158B">
            <w:pPr>
              <w:pStyle w:val="Heading1"/>
              <w:outlineLvl w:val="0"/>
            </w:pPr>
            <w:sdt>
              <w:sdtPr>
                <w:alias w:val="Education:"/>
                <w:tag w:val="Education:"/>
                <w:id w:val="-2131392780"/>
                <w:placeholder>
                  <w:docPart w:val="29980AD9357544FD90767F92A482FC24"/>
                </w:placeholder>
                <w:temporary/>
                <w:showingPlcHdr/>
                <w15:appearance w15:val="hidden"/>
              </w:sdtPr>
              <w:sdtEndPr/>
              <w:sdtContent>
                <w:r w:rsidR="005E088C" w:rsidRPr="00565B06">
                  <w:t>Experience</w:t>
                </w:r>
              </w:sdtContent>
            </w:sdt>
          </w:p>
        </w:tc>
      </w:tr>
    </w:tbl>
    <w:p w:rsidR="005E088C" w:rsidRPr="00565B06" w:rsidRDefault="005F54DC" w:rsidP="00B47E1E">
      <w:pPr>
        <w:pStyle w:val="Heading2"/>
      </w:pPr>
      <w:r>
        <w:t xml:space="preserve">Front-End Web Developer </w:t>
      </w:r>
      <w:r w:rsidR="005E088C" w:rsidRPr="00565B06">
        <w:t xml:space="preserve">| </w:t>
      </w:r>
      <w:r>
        <w:rPr>
          <w:rStyle w:val="Emphasis"/>
        </w:rPr>
        <w:t xml:space="preserve">BRAND </w:t>
      </w:r>
      <w:r w:rsidRPr="005F54DC">
        <w:rPr>
          <w:rStyle w:val="Emphasis"/>
          <w:i/>
        </w:rPr>
        <w:t>et al</w:t>
      </w:r>
    </w:p>
    <w:p w:rsidR="005E088C" w:rsidRPr="00565B06" w:rsidRDefault="005F54DC" w:rsidP="004F199F">
      <w:pPr>
        <w:pStyle w:val="Heading3"/>
      </w:pPr>
      <w:r>
        <w:t>May 2018 - current</w:t>
      </w:r>
    </w:p>
    <w:p w:rsidR="005E088C" w:rsidRDefault="00352A7A" w:rsidP="00352A7A">
      <w:pPr>
        <w:pStyle w:val="ListParagraph"/>
        <w:numPr>
          <w:ilvl w:val="0"/>
          <w:numId w:val="16"/>
        </w:numPr>
      </w:pPr>
      <w:r>
        <w:t>Developing websites according to designs</w:t>
      </w:r>
    </w:p>
    <w:p w:rsidR="00F573B4" w:rsidRDefault="00F573B4" w:rsidP="00352A7A">
      <w:pPr>
        <w:pStyle w:val="ListParagraph"/>
        <w:numPr>
          <w:ilvl w:val="0"/>
          <w:numId w:val="16"/>
        </w:numPr>
      </w:pPr>
      <w:r>
        <w:t xml:space="preserve">Development for mobile responsiveness website </w:t>
      </w:r>
    </w:p>
    <w:p w:rsidR="00352A7A" w:rsidRDefault="00352A7A" w:rsidP="00352A7A">
      <w:pPr>
        <w:pStyle w:val="ListParagraph"/>
        <w:numPr>
          <w:ilvl w:val="0"/>
          <w:numId w:val="16"/>
        </w:numPr>
      </w:pPr>
      <w:r>
        <w:t>Time management</w:t>
      </w:r>
    </w:p>
    <w:p w:rsidR="00352A7A" w:rsidRDefault="00352A7A" w:rsidP="00352A7A">
      <w:pPr>
        <w:pStyle w:val="ListParagraph"/>
        <w:numPr>
          <w:ilvl w:val="0"/>
          <w:numId w:val="16"/>
        </w:numPr>
      </w:pPr>
      <w:r>
        <w:t>Providing customer support</w:t>
      </w:r>
    </w:p>
    <w:p w:rsidR="00352A7A" w:rsidRDefault="00352A7A" w:rsidP="00352A7A">
      <w:pPr>
        <w:pStyle w:val="ListParagraph"/>
        <w:numPr>
          <w:ilvl w:val="0"/>
          <w:numId w:val="16"/>
        </w:numPr>
      </w:pPr>
      <w:r>
        <w:t>Taking ownership and accountability of end-to-end project cycles</w:t>
      </w:r>
    </w:p>
    <w:p w:rsidR="00352A7A" w:rsidRDefault="00A12004" w:rsidP="00352A7A">
      <w:pPr>
        <w:pStyle w:val="ListParagraph"/>
        <w:numPr>
          <w:ilvl w:val="0"/>
          <w:numId w:val="16"/>
        </w:numPr>
      </w:pPr>
      <w:r>
        <w:t>Performance testing</w:t>
      </w:r>
    </w:p>
    <w:p w:rsidR="00A12004" w:rsidRDefault="00A12004" w:rsidP="00352A7A">
      <w:pPr>
        <w:pStyle w:val="ListParagraph"/>
        <w:numPr>
          <w:ilvl w:val="0"/>
          <w:numId w:val="16"/>
        </w:numPr>
      </w:pPr>
      <w:r>
        <w:t>Load testing</w:t>
      </w:r>
    </w:p>
    <w:p w:rsidR="00352A7A" w:rsidRDefault="00A12004" w:rsidP="00352A7A">
      <w:pPr>
        <w:pStyle w:val="ListParagraph"/>
        <w:numPr>
          <w:ilvl w:val="0"/>
          <w:numId w:val="16"/>
        </w:numPr>
      </w:pPr>
      <w:r>
        <w:t>Multi-device screen testing</w:t>
      </w:r>
    </w:p>
    <w:p w:rsidR="00A12004" w:rsidRDefault="00A12004" w:rsidP="00352A7A">
      <w:pPr>
        <w:pStyle w:val="ListParagraph"/>
        <w:numPr>
          <w:ilvl w:val="0"/>
          <w:numId w:val="16"/>
        </w:numPr>
      </w:pPr>
      <w:r>
        <w:t xml:space="preserve">Basic SEO integrations </w:t>
      </w:r>
    </w:p>
    <w:p w:rsidR="00F2470F" w:rsidRDefault="00F2470F" w:rsidP="00352A7A">
      <w:pPr>
        <w:pStyle w:val="ListParagraph"/>
        <w:numPr>
          <w:ilvl w:val="0"/>
          <w:numId w:val="16"/>
        </w:numPr>
      </w:pPr>
      <w:r>
        <w:t xml:space="preserve">Follow the Agile methodology </w:t>
      </w:r>
    </w:p>
    <w:p w:rsidR="00851CE8" w:rsidRDefault="00851CE8" w:rsidP="00352A7A">
      <w:pPr>
        <w:pStyle w:val="ListParagraph"/>
        <w:numPr>
          <w:ilvl w:val="0"/>
          <w:numId w:val="16"/>
        </w:numPr>
      </w:pPr>
      <w:r>
        <w:t>Customer website maintenance and updates</w:t>
      </w:r>
    </w:p>
    <w:p w:rsidR="00526CB4" w:rsidRDefault="00526CB4" w:rsidP="00352A7A">
      <w:pPr>
        <w:pStyle w:val="ListParagraph"/>
        <w:numPr>
          <w:ilvl w:val="0"/>
          <w:numId w:val="16"/>
        </w:numPr>
      </w:pPr>
      <w:r>
        <w:t xml:space="preserve">Website customization </w:t>
      </w:r>
    </w:p>
    <w:p w:rsidR="00352A7A" w:rsidRPr="00565B06" w:rsidRDefault="00352A7A" w:rsidP="005E088C"/>
    <w:p w:rsidR="005E088C" w:rsidRPr="00565B06" w:rsidRDefault="00526CB4" w:rsidP="00B47E1E">
      <w:pPr>
        <w:pStyle w:val="Heading2"/>
      </w:pPr>
      <w:r>
        <w:t>Front-End Website Developer</w:t>
      </w:r>
      <w:r w:rsidR="005E088C" w:rsidRPr="00565B06">
        <w:t xml:space="preserve"> | </w:t>
      </w:r>
      <w:r>
        <w:rPr>
          <w:rStyle w:val="Emphasis"/>
        </w:rPr>
        <w:t>Digital Content Creations</w:t>
      </w:r>
    </w:p>
    <w:p w:rsidR="005E088C" w:rsidRPr="00565B06" w:rsidRDefault="00526CB4" w:rsidP="004F199F">
      <w:pPr>
        <w:pStyle w:val="Heading3"/>
      </w:pPr>
      <w:r>
        <w:t>October 2017 – may 2018</w:t>
      </w:r>
    </w:p>
    <w:p w:rsidR="00526CB4" w:rsidRDefault="00526CB4" w:rsidP="00526CB4">
      <w:pPr>
        <w:pStyle w:val="ListParagraph"/>
        <w:numPr>
          <w:ilvl w:val="0"/>
          <w:numId w:val="16"/>
        </w:numPr>
      </w:pPr>
      <w:r>
        <w:t>Developing websites according to designs</w:t>
      </w:r>
    </w:p>
    <w:p w:rsidR="00526CB4" w:rsidRDefault="00526CB4" w:rsidP="00526CB4">
      <w:pPr>
        <w:pStyle w:val="ListParagraph"/>
        <w:numPr>
          <w:ilvl w:val="0"/>
          <w:numId w:val="16"/>
        </w:numPr>
      </w:pPr>
      <w:r>
        <w:t xml:space="preserve">Development for mobile responsiveness website </w:t>
      </w:r>
    </w:p>
    <w:p w:rsidR="00526CB4" w:rsidRDefault="00526CB4" w:rsidP="00526CB4">
      <w:pPr>
        <w:pStyle w:val="ListParagraph"/>
        <w:numPr>
          <w:ilvl w:val="0"/>
          <w:numId w:val="16"/>
        </w:numPr>
      </w:pPr>
      <w:r>
        <w:t>Time management</w:t>
      </w:r>
    </w:p>
    <w:p w:rsidR="00526CB4" w:rsidRDefault="00526CB4" w:rsidP="00526CB4">
      <w:pPr>
        <w:pStyle w:val="ListParagraph"/>
        <w:numPr>
          <w:ilvl w:val="0"/>
          <w:numId w:val="16"/>
        </w:numPr>
      </w:pPr>
      <w:r>
        <w:t>Providing customer support</w:t>
      </w:r>
    </w:p>
    <w:p w:rsidR="00526CB4" w:rsidRDefault="00526CB4" w:rsidP="00526CB4">
      <w:pPr>
        <w:pStyle w:val="ListParagraph"/>
        <w:numPr>
          <w:ilvl w:val="0"/>
          <w:numId w:val="16"/>
        </w:numPr>
      </w:pPr>
      <w:r>
        <w:t>Taking ownership and accountability of end-to-end project cycles</w:t>
      </w:r>
    </w:p>
    <w:p w:rsidR="00526CB4" w:rsidRDefault="00526CB4" w:rsidP="00526CB4">
      <w:pPr>
        <w:pStyle w:val="ListParagraph"/>
        <w:numPr>
          <w:ilvl w:val="0"/>
          <w:numId w:val="16"/>
        </w:numPr>
      </w:pPr>
      <w:r>
        <w:t>Performance testing</w:t>
      </w:r>
    </w:p>
    <w:p w:rsidR="00526CB4" w:rsidRDefault="00526CB4" w:rsidP="00526CB4">
      <w:pPr>
        <w:pStyle w:val="ListParagraph"/>
        <w:numPr>
          <w:ilvl w:val="0"/>
          <w:numId w:val="16"/>
        </w:numPr>
      </w:pPr>
      <w:r>
        <w:t>Load testing</w:t>
      </w:r>
    </w:p>
    <w:p w:rsidR="00526CB4" w:rsidRDefault="00526CB4" w:rsidP="00526CB4">
      <w:pPr>
        <w:pStyle w:val="ListParagraph"/>
        <w:numPr>
          <w:ilvl w:val="0"/>
          <w:numId w:val="16"/>
        </w:numPr>
      </w:pPr>
      <w:r>
        <w:t>Multi-device screen testing</w:t>
      </w:r>
    </w:p>
    <w:p w:rsidR="00526CB4" w:rsidRDefault="00526CB4" w:rsidP="00526CB4">
      <w:pPr>
        <w:pStyle w:val="ListParagraph"/>
        <w:numPr>
          <w:ilvl w:val="0"/>
          <w:numId w:val="16"/>
        </w:numPr>
      </w:pPr>
      <w:r>
        <w:t xml:space="preserve">Basic SEO integrations </w:t>
      </w:r>
    </w:p>
    <w:p w:rsidR="00526CB4" w:rsidRDefault="00526CB4" w:rsidP="00526CB4">
      <w:pPr>
        <w:pStyle w:val="ListParagraph"/>
        <w:numPr>
          <w:ilvl w:val="0"/>
          <w:numId w:val="16"/>
        </w:numPr>
      </w:pPr>
      <w:r>
        <w:t xml:space="preserve">Follow the Agile methodology </w:t>
      </w:r>
    </w:p>
    <w:p w:rsidR="00526CB4" w:rsidRDefault="00526CB4" w:rsidP="00526CB4">
      <w:pPr>
        <w:pStyle w:val="ListParagraph"/>
        <w:numPr>
          <w:ilvl w:val="0"/>
          <w:numId w:val="16"/>
        </w:numPr>
      </w:pPr>
      <w:r>
        <w:t xml:space="preserve">Website customization </w:t>
      </w:r>
    </w:p>
    <w:p w:rsidR="005E088C" w:rsidRDefault="005E088C" w:rsidP="005E088C"/>
    <w:p w:rsidR="000A085A" w:rsidRPr="00565B06" w:rsidRDefault="00FE761C" w:rsidP="000A085A">
      <w:pPr>
        <w:pStyle w:val="Heading2"/>
      </w:pPr>
      <w:r>
        <w:t>Assistant</w:t>
      </w:r>
      <w:r w:rsidR="000A085A">
        <w:t xml:space="preserve"> Website Developer</w:t>
      </w:r>
      <w:r w:rsidR="000A085A" w:rsidRPr="00565B06">
        <w:t xml:space="preserve"> | </w:t>
      </w:r>
      <w:r w:rsidR="000A085A">
        <w:rPr>
          <w:rStyle w:val="Emphasis"/>
        </w:rPr>
        <w:t>YOU-MEE</w:t>
      </w:r>
    </w:p>
    <w:p w:rsidR="000A085A" w:rsidRPr="00565B06" w:rsidRDefault="000A085A" w:rsidP="000A085A">
      <w:pPr>
        <w:pStyle w:val="Heading3"/>
      </w:pPr>
      <w:r>
        <w:t>march 2017 – october 2017</w:t>
      </w:r>
    </w:p>
    <w:p w:rsidR="000A085A" w:rsidRDefault="000A085A" w:rsidP="000A085A">
      <w:pPr>
        <w:pStyle w:val="ListParagraph"/>
        <w:numPr>
          <w:ilvl w:val="0"/>
          <w:numId w:val="16"/>
        </w:numPr>
      </w:pPr>
      <w:r>
        <w:t>Developing websites according to designs</w:t>
      </w:r>
    </w:p>
    <w:p w:rsidR="000A085A" w:rsidRDefault="000A085A" w:rsidP="000A085A">
      <w:pPr>
        <w:pStyle w:val="ListParagraph"/>
        <w:numPr>
          <w:ilvl w:val="0"/>
          <w:numId w:val="16"/>
        </w:numPr>
      </w:pPr>
      <w:r>
        <w:t xml:space="preserve">Development for mobile responsiveness website </w:t>
      </w:r>
    </w:p>
    <w:p w:rsidR="000A085A" w:rsidRDefault="000A085A" w:rsidP="000A085A">
      <w:pPr>
        <w:pStyle w:val="ListParagraph"/>
        <w:numPr>
          <w:ilvl w:val="0"/>
          <w:numId w:val="16"/>
        </w:numPr>
      </w:pPr>
      <w:r>
        <w:t>Time management</w:t>
      </w:r>
    </w:p>
    <w:p w:rsidR="000A085A" w:rsidRDefault="000A085A" w:rsidP="000A085A">
      <w:pPr>
        <w:pStyle w:val="ListParagraph"/>
        <w:numPr>
          <w:ilvl w:val="0"/>
          <w:numId w:val="16"/>
        </w:numPr>
      </w:pPr>
      <w:r>
        <w:t>Providing customer support</w:t>
      </w:r>
    </w:p>
    <w:p w:rsidR="000A085A" w:rsidRDefault="000A085A" w:rsidP="000A085A">
      <w:pPr>
        <w:pStyle w:val="ListParagraph"/>
        <w:numPr>
          <w:ilvl w:val="0"/>
          <w:numId w:val="16"/>
        </w:numPr>
      </w:pPr>
      <w:r>
        <w:t>Taking ownership and accountability of end-to-end project cycles</w:t>
      </w:r>
    </w:p>
    <w:p w:rsidR="000A085A" w:rsidRDefault="000A085A" w:rsidP="000A085A">
      <w:pPr>
        <w:pStyle w:val="ListParagraph"/>
        <w:numPr>
          <w:ilvl w:val="0"/>
          <w:numId w:val="16"/>
        </w:numPr>
      </w:pPr>
      <w:r>
        <w:t>Performance testing</w:t>
      </w:r>
    </w:p>
    <w:p w:rsidR="000A085A" w:rsidRDefault="000A085A" w:rsidP="000A085A">
      <w:pPr>
        <w:pStyle w:val="ListParagraph"/>
        <w:numPr>
          <w:ilvl w:val="0"/>
          <w:numId w:val="16"/>
        </w:numPr>
      </w:pPr>
      <w:r>
        <w:t>Load testing</w:t>
      </w:r>
    </w:p>
    <w:p w:rsidR="000A085A" w:rsidRDefault="000A085A" w:rsidP="000A085A">
      <w:pPr>
        <w:pStyle w:val="ListParagraph"/>
        <w:numPr>
          <w:ilvl w:val="0"/>
          <w:numId w:val="16"/>
        </w:numPr>
      </w:pPr>
      <w:r>
        <w:t>Multi-device screen testing</w:t>
      </w:r>
    </w:p>
    <w:p w:rsidR="000A085A" w:rsidRDefault="000A085A" w:rsidP="000A085A">
      <w:pPr>
        <w:pStyle w:val="ListParagraph"/>
        <w:numPr>
          <w:ilvl w:val="0"/>
          <w:numId w:val="16"/>
        </w:numPr>
      </w:pPr>
      <w:r>
        <w:t xml:space="preserve">Basic SEO integrations </w:t>
      </w:r>
    </w:p>
    <w:p w:rsidR="000A085A" w:rsidRDefault="000A085A" w:rsidP="000A085A">
      <w:pPr>
        <w:pStyle w:val="ListParagraph"/>
        <w:numPr>
          <w:ilvl w:val="0"/>
          <w:numId w:val="16"/>
        </w:numPr>
      </w:pPr>
      <w:r>
        <w:t xml:space="preserve">Follow the Agile methodology </w:t>
      </w:r>
    </w:p>
    <w:p w:rsidR="00FE761C" w:rsidRDefault="000A085A" w:rsidP="00F33338">
      <w:pPr>
        <w:pStyle w:val="ListParagraph"/>
        <w:numPr>
          <w:ilvl w:val="0"/>
          <w:numId w:val="16"/>
        </w:numPr>
      </w:pPr>
      <w:r>
        <w:t xml:space="preserve">Website customization </w:t>
      </w:r>
    </w:p>
    <w:p w:rsidR="000A085A" w:rsidRDefault="000A085A" w:rsidP="005E088C"/>
    <w:p w:rsidR="008C2F5D" w:rsidRPr="00565B06" w:rsidRDefault="008C2F5D" w:rsidP="008C2F5D">
      <w:pPr>
        <w:pStyle w:val="Heading2"/>
      </w:pPr>
      <w:r>
        <w:t>Front-End Website Developer</w:t>
      </w:r>
      <w:r w:rsidRPr="00565B06">
        <w:t xml:space="preserve"> </w:t>
      </w:r>
      <w:r>
        <w:t xml:space="preserve">and Administrator </w:t>
      </w:r>
      <w:r w:rsidRPr="00565B06">
        <w:t xml:space="preserve">| </w:t>
      </w:r>
      <w:r>
        <w:rPr>
          <w:rStyle w:val="Emphasis"/>
        </w:rPr>
        <w:t>SAGE</w:t>
      </w:r>
      <w:r w:rsidR="005B5FBA">
        <w:rPr>
          <w:rStyle w:val="Emphasis"/>
        </w:rPr>
        <w:t xml:space="preserve"> VIP</w:t>
      </w:r>
    </w:p>
    <w:p w:rsidR="008C2F5D" w:rsidRPr="00565B06" w:rsidRDefault="008C2F5D" w:rsidP="008C2F5D">
      <w:pPr>
        <w:pStyle w:val="Heading3"/>
      </w:pPr>
      <w:r>
        <w:t>april 2014 – october 2016</w:t>
      </w:r>
    </w:p>
    <w:p w:rsidR="008C2F5D" w:rsidRDefault="008C2F5D" w:rsidP="008C2F5D">
      <w:pPr>
        <w:pStyle w:val="ListParagraph"/>
        <w:numPr>
          <w:ilvl w:val="0"/>
          <w:numId w:val="16"/>
        </w:numPr>
      </w:pPr>
      <w:r>
        <w:t>Developing websites according to designs</w:t>
      </w:r>
    </w:p>
    <w:p w:rsidR="008C2F5D" w:rsidRDefault="008C2F5D" w:rsidP="008C2F5D">
      <w:pPr>
        <w:pStyle w:val="ListParagraph"/>
        <w:numPr>
          <w:ilvl w:val="0"/>
          <w:numId w:val="16"/>
        </w:numPr>
      </w:pPr>
      <w:r>
        <w:t xml:space="preserve">Development for mobile responsiveness website </w:t>
      </w:r>
    </w:p>
    <w:p w:rsidR="008C2F5D" w:rsidRDefault="008C2F5D" w:rsidP="008C2F5D">
      <w:pPr>
        <w:pStyle w:val="ListParagraph"/>
        <w:numPr>
          <w:ilvl w:val="0"/>
          <w:numId w:val="16"/>
        </w:numPr>
      </w:pPr>
      <w:r>
        <w:t>Time management</w:t>
      </w:r>
    </w:p>
    <w:p w:rsidR="008C2F5D" w:rsidRDefault="008C2F5D" w:rsidP="008C2F5D">
      <w:pPr>
        <w:pStyle w:val="ListParagraph"/>
        <w:numPr>
          <w:ilvl w:val="0"/>
          <w:numId w:val="16"/>
        </w:numPr>
      </w:pPr>
      <w:r>
        <w:t>Providing customer support</w:t>
      </w:r>
    </w:p>
    <w:p w:rsidR="008C2F5D" w:rsidRDefault="008C2F5D" w:rsidP="008C2F5D">
      <w:pPr>
        <w:pStyle w:val="ListParagraph"/>
        <w:numPr>
          <w:ilvl w:val="0"/>
          <w:numId w:val="16"/>
        </w:numPr>
      </w:pPr>
      <w:r>
        <w:t>Taking ownership and accountability of end-to-end project cycles</w:t>
      </w:r>
    </w:p>
    <w:p w:rsidR="008C2F5D" w:rsidRDefault="008C2F5D" w:rsidP="008C2F5D">
      <w:pPr>
        <w:pStyle w:val="ListParagraph"/>
        <w:numPr>
          <w:ilvl w:val="0"/>
          <w:numId w:val="16"/>
        </w:numPr>
      </w:pPr>
      <w:r>
        <w:t>Performance testing</w:t>
      </w:r>
    </w:p>
    <w:p w:rsidR="008C2F5D" w:rsidRDefault="008C2F5D" w:rsidP="008C2F5D">
      <w:pPr>
        <w:pStyle w:val="ListParagraph"/>
        <w:numPr>
          <w:ilvl w:val="0"/>
          <w:numId w:val="16"/>
        </w:numPr>
      </w:pPr>
      <w:r>
        <w:t>Load testing</w:t>
      </w:r>
    </w:p>
    <w:p w:rsidR="008C2F5D" w:rsidRDefault="008C2F5D" w:rsidP="008C2F5D">
      <w:pPr>
        <w:pStyle w:val="ListParagraph"/>
        <w:numPr>
          <w:ilvl w:val="0"/>
          <w:numId w:val="16"/>
        </w:numPr>
      </w:pPr>
      <w:r>
        <w:t>Multi-device screen testing</w:t>
      </w:r>
    </w:p>
    <w:p w:rsidR="008C2F5D" w:rsidRDefault="008C2F5D" w:rsidP="008C2F5D">
      <w:pPr>
        <w:pStyle w:val="ListParagraph"/>
        <w:numPr>
          <w:ilvl w:val="0"/>
          <w:numId w:val="16"/>
        </w:numPr>
      </w:pPr>
      <w:r>
        <w:t xml:space="preserve">Basic SEO integrations </w:t>
      </w:r>
    </w:p>
    <w:p w:rsidR="008C2F5D" w:rsidRDefault="008C2F5D" w:rsidP="008C2F5D">
      <w:pPr>
        <w:pStyle w:val="ListParagraph"/>
        <w:numPr>
          <w:ilvl w:val="0"/>
          <w:numId w:val="16"/>
        </w:numPr>
      </w:pPr>
      <w:r>
        <w:t xml:space="preserve">Follow the Agile methodology </w:t>
      </w:r>
    </w:p>
    <w:p w:rsidR="008C2F5D" w:rsidRDefault="008C2F5D" w:rsidP="008C2F5D">
      <w:pPr>
        <w:pStyle w:val="ListParagraph"/>
        <w:numPr>
          <w:ilvl w:val="0"/>
          <w:numId w:val="16"/>
        </w:numPr>
      </w:pPr>
      <w:r>
        <w:t xml:space="preserve">Website customization </w:t>
      </w:r>
    </w:p>
    <w:p w:rsidR="001B23BF" w:rsidRDefault="001B23BF" w:rsidP="008C2F5D">
      <w:pPr>
        <w:pStyle w:val="ListParagraph"/>
        <w:numPr>
          <w:ilvl w:val="0"/>
          <w:numId w:val="16"/>
        </w:numPr>
      </w:pPr>
      <w:r>
        <w:t>Intranet maintenance</w:t>
      </w:r>
    </w:p>
    <w:p w:rsidR="001B23BF" w:rsidRDefault="001B23BF" w:rsidP="008C2F5D">
      <w:pPr>
        <w:pStyle w:val="ListParagraph"/>
        <w:numPr>
          <w:ilvl w:val="0"/>
          <w:numId w:val="16"/>
        </w:numPr>
      </w:pPr>
      <w:r>
        <w:t xml:space="preserve">Graphic design </w:t>
      </w:r>
    </w:p>
    <w:p w:rsidR="001B23BF" w:rsidRDefault="001B23BF" w:rsidP="008C2F5D">
      <w:pPr>
        <w:pStyle w:val="ListParagraph"/>
        <w:numPr>
          <w:ilvl w:val="0"/>
          <w:numId w:val="16"/>
        </w:numPr>
      </w:pPr>
      <w:r>
        <w:t xml:space="preserve">E-mailer and </w:t>
      </w:r>
      <w:r w:rsidR="001254F4">
        <w:t xml:space="preserve">HTML </w:t>
      </w:r>
      <w:r>
        <w:t>signature development</w:t>
      </w:r>
    </w:p>
    <w:p w:rsidR="008C2F5D" w:rsidRDefault="008C2F5D" w:rsidP="005E088C"/>
    <w:p w:rsidR="00466386" w:rsidRPr="00565B06" w:rsidRDefault="00AA60A8" w:rsidP="00466386">
      <w:pPr>
        <w:pStyle w:val="Heading2"/>
      </w:pPr>
      <w:r>
        <w:lastRenderedPageBreak/>
        <w:t>PHP Web Developer</w:t>
      </w:r>
      <w:r w:rsidR="00466386">
        <w:t xml:space="preserve"> </w:t>
      </w:r>
      <w:r w:rsidR="00466386" w:rsidRPr="00565B06">
        <w:t xml:space="preserve">| </w:t>
      </w:r>
      <w:r>
        <w:rPr>
          <w:rStyle w:val="Emphasis"/>
        </w:rPr>
        <w:t xml:space="preserve">PC </w:t>
      </w:r>
      <w:proofErr w:type="spellStart"/>
      <w:r>
        <w:rPr>
          <w:rStyle w:val="Emphasis"/>
        </w:rPr>
        <w:t>Mainiacs</w:t>
      </w:r>
      <w:proofErr w:type="spellEnd"/>
    </w:p>
    <w:p w:rsidR="00466386" w:rsidRPr="00565B06" w:rsidRDefault="00AA60A8" w:rsidP="00466386">
      <w:pPr>
        <w:pStyle w:val="Heading3"/>
      </w:pPr>
      <w:r>
        <w:t>june 2013 – april 2014</w:t>
      </w:r>
    </w:p>
    <w:p w:rsidR="00466386" w:rsidRDefault="00466386" w:rsidP="00466386">
      <w:pPr>
        <w:pStyle w:val="ListParagraph"/>
        <w:numPr>
          <w:ilvl w:val="0"/>
          <w:numId w:val="16"/>
        </w:numPr>
      </w:pPr>
      <w:r>
        <w:t>Developing websites according to designs</w:t>
      </w:r>
    </w:p>
    <w:p w:rsidR="00466386" w:rsidRDefault="00466386" w:rsidP="00466386">
      <w:pPr>
        <w:pStyle w:val="ListParagraph"/>
        <w:numPr>
          <w:ilvl w:val="0"/>
          <w:numId w:val="16"/>
        </w:numPr>
      </w:pPr>
      <w:r>
        <w:t xml:space="preserve">Development for mobile responsiveness website </w:t>
      </w:r>
    </w:p>
    <w:p w:rsidR="00466386" w:rsidRDefault="00466386" w:rsidP="00466386">
      <w:pPr>
        <w:pStyle w:val="ListParagraph"/>
        <w:numPr>
          <w:ilvl w:val="0"/>
          <w:numId w:val="16"/>
        </w:numPr>
      </w:pPr>
      <w:r>
        <w:t>Time management</w:t>
      </w:r>
    </w:p>
    <w:p w:rsidR="00466386" w:rsidRDefault="00466386" w:rsidP="00466386">
      <w:pPr>
        <w:pStyle w:val="ListParagraph"/>
        <w:numPr>
          <w:ilvl w:val="0"/>
          <w:numId w:val="16"/>
        </w:numPr>
      </w:pPr>
      <w:r>
        <w:t>Providing customer support</w:t>
      </w:r>
    </w:p>
    <w:p w:rsidR="00466386" w:rsidRDefault="00466386" w:rsidP="00466386">
      <w:pPr>
        <w:pStyle w:val="ListParagraph"/>
        <w:numPr>
          <w:ilvl w:val="0"/>
          <w:numId w:val="16"/>
        </w:numPr>
      </w:pPr>
      <w:r>
        <w:t>Taking ownership and accountability of end-to-end project cycles</w:t>
      </w:r>
    </w:p>
    <w:p w:rsidR="00466386" w:rsidRDefault="00C77E53" w:rsidP="00466386">
      <w:pPr>
        <w:pStyle w:val="ListParagraph"/>
        <w:numPr>
          <w:ilvl w:val="0"/>
          <w:numId w:val="16"/>
        </w:numPr>
      </w:pPr>
      <w:r>
        <w:t>Development testing</w:t>
      </w:r>
    </w:p>
    <w:p w:rsidR="00466386" w:rsidRDefault="00466386" w:rsidP="00466386">
      <w:pPr>
        <w:pStyle w:val="ListParagraph"/>
        <w:numPr>
          <w:ilvl w:val="0"/>
          <w:numId w:val="16"/>
        </w:numPr>
      </w:pPr>
      <w:r>
        <w:t xml:space="preserve">Basic SEO integrations </w:t>
      </w:r>
    </w:p>
    <w:p w:rsidR="00466386" w:rsidRDefault="00466386" w:rsidP="00466386">
      <w:pPr>
        <w:pStyle w:val="ListParagraph"/>
        <w:numPr>
          <w:ilvl w:val="0"/>
          <w:numId w:val="16"/>
        </w:numPr>
      </w:pPr>
      <w:r>
        <w:t xml:space="preserve">Follow the Agile methodology </w:t>
      </w:r>
    </w:p>
    <w:p w:rsidR="00466386" w:rsidRDefault="00466386" w:rsidP="00466386">
      <w:pPr>
        <w:pStyle w:val="ListParagraph"/>
        <w:numPr>
          <w:ilvl w:val="0"/>
          <w:numId w:val="16"/>
        </w:numPr>
      </w:pPr>
      <w:r>
        <w:t xml:space="preserve">Website customization </w:t>
      </w:r>
    </w:p>
    <w:p w:rsidR="00466386" w:rsidRDefault="00466386" w:rsidP="00466386">
      <w:pPr>
        <w:pStyle w:val="ListParagraph"/>
        <w:numPr>
          <w:ilvl w:val="0"/>
          <w:numId w:val="16"/>
        </w:numPr>
      </w:pPr>
      <w:r>
        <w:t>Intranet maintenance</w:t>
      </w:r>
    </w:p>
    <w:p w:rsidR="00466386" w:rsidRDefault="00466386" w:rsidP="00466386">
      <w:pPr>
        <w:pStyle w:val="ListParagraph"/>
        <w:numPr>
          <w:ilvl w:val="0"/>
          <w:numId w:val="16"/>
        </w:numPr>
      </w:pPr>
      <w:r>
        <w:t xml:space="preserve">Graphic design </w:t>
      </w:r>
    </w:p>
    <w:p w:rsidR="00466386" w:rsidRDefault="00466386" w:rsidP="00466386">
      <w:pPr>
        <w:pStyle w:val="ListParagraph"/>
        <w:numPr>
          <w:ilvl w:val="0"/>
          <w:numId w:val="16"/>
        </w:numPr>
      </w:pPr>
      <w:r>
        <w:t>E-mailer and HTML signature development</w:t>
      </w:r>
    </w:p>
    <w:p w:rsidR="00A346B9" w:rsidRDefault="00A346B9" w:rsidP="00466386">
      <w:pPr>
        <w:pStyle w:val="ListParagraph"/>
        <w:numPr>
          <w:ilvl w:val="0"/>
          <w:numId w:val="16"/>
        </w:numPr>
      </w:pPr>
      <w:r>
        <w:t>Business system development in PHP and MySQL</w:t>
      </w:r>
    </w:p>
    <w:p w:rsidR="00466386" w:rsidRDefault="00466386" w:rsidP="005E088C"/>
    <w:p w:rsidR="00A346B9" w:rsidRPr="00565B06" w:rsidRDefault="00A346B9" w:rsidP="00A346B9">
      <w:pPr>
        <w:pStyle w:val="Heading2"/>
      </w:pPr>
      <w:r>
        <w:t>Website Developer</w:t>
      </w:r>
      <w:r w:rsidR="00184C83">
        <w:t xml:space="preserve"> and Designer</w:t>
      </w:r>
      <w:r>
        <w:t xml:space="preserve"> </w:t>
      </w:r>
      <w:r w:rsidRPr="00565B06">
        <w:t xml:space="preserve">| </w:t>
      </w:r>
      <w:r w:rsidR="00184C83">
        <w:rPr>
          <w:rStyle w:val="Emphasis"/>
        </w:rPr>
        <w:t>CSIR</w:t>
      </w:r>
    </w:p>
    <w:p w:rsidR="00A346B9" w:rsidRPr="00565B06" w:rsidRDefault="00184C83" w:rsidP="00A346B9">
      <w:pPr>
        <w:pStyle w:val="Heading3"/>
      </w:pPr>
      <w:r>
        <w:t>may 2003 – june 2008</w:t>
      </w:r>
    </w:p>
    <w:p w:rsidR="00A346B9" w:rsidRDefault="00A346B9" w:rsidP="00A346B9">
      <w:pPr>
        <w:pStyle w:val="ListParagraph"/>
        <w:numPr>
          <w:ilvl w:val="0"/>
          <w:numId w:val="16"/>
        </w:numPr>
      </w:pPr>
      <w:r>
        <w:t>Developing websites according to designs</w:t>
      </w:r>
    </w:p>
    <w:p w:rsidR="00A346B9" w:rsidRDefault="00A346B9" w:rsidP="00A346B9">
      <w:pPr>
        <w:pStyle w:val="ListParagraph"/>
        <w:numPr>
          <w:ilvl w:val="0"/>
          <w:numId w:val="16"/>
        </w:numPr>
      </w:pPr>
      <w:r>
        <w:t xml:space="preserve">Development for mobile responsiveness website </w:t>
      </w:r>
    </w:p>
    <w:p w:rsidR="00A346B9" w:rsidRDefault="00A346B9" w:rsidP="00A346B9">
      <w:pPr>
        <w:pStyle w:val="ListParagraph"/>
        <w:numPr>
          <w:ilvl w:val="0"/>
          <w:numId w:val="16"/>
        </w:numPr>
      </w:pPr>
      <w:r>
        <w:t>Time management</w:t>
      </w:r>
    </w:p>
    <w:p w:rsidR="00A346B9" w:rsidRDefault="00F97D1D" w:rsidP="00A346B9">
      <w:pPr>
        <w:pStyle w:val="ListParagraph"/>
        <w:numPr>
          <w:ilvl w:val="0"/>
          <w:numId w:val="16"/>
        </w:numPr>
      </w:pPr>
      <w:r>
        <w:t xml:space="preserve">Client liaising </w:t>
      </w:r>
    </w:p>
    <w:p w:rsidR="00184C83" w:rsidRDefault="00184C83" w:rsidP="00A346B9">
      <w:pPr>
        <w:pStyle w:val="ListParagraph"/>
        <w:numPr>
          <w:ilvl w:val="0"/>
          <w:numId w:val="16"/>
        </w:numPr>
      </w:pPr>
      <w:r>
        <w:t xml:space="preserve">Website design </w:t>
      </w:r>
    </w:p>
    <w:p w:rsidR="00A346B9" w:rsidRDefault="00A346B9" w:rsidP="00A346B9">
      <w:pPr>
        <w:pStyle w:val="ListParagraph"/>
        <w:numPr>
          <w:ilvl w:val="0"/>
          <w:numId w:val="16"/>
        </w:numPr>
      </w:pPr>
      <w:r>
        <w:t>Taking ownership and accountability of end-to-end project cycles</w:t>
      </w:r>
    </w:p>
    <w:p w:rsidR="00A346B9" w:rsidRDefault="00A346B9" w:rsidP="00A346B9">
      <w:pPr>
        <w:pStyle w:val="ListParagraph"/>
        <w:numPr>
          <w:ilvl w:val="0"/>
          <w:numId w:val="16"/>
        </w:numPr>
      </w:pPr>
      <w:r>
        <w:t>Development testing</w:t>
      </w:r>
    </w:p>
    <w:p w:rsidR="00A346B9" w:rsidRDefault="00A346B9" w:rsidP="00A346B9">
      <w:pPr>
        <w:pStyle w:val="ListParagraph"/>
        <w:numPr>
          <w:ilvl w:val="0"/>
          <w:numId w:val="16"/>
        </w:numPr>
      </w:pPr>
      <w:r>
        <w:t xml:space="preserve">Basic SEO integrations </w:t>
      </w:r>
    </w:p>
    <w:p w:rsidR="00A346B9" w:rsidRDefault="00A346B9" w:rsidP="00A346B9">
      <w:pPr>
        <w:pStyle w:val="ListParagraph"/>
        <w:numPr>
          <w:ilvl w:val="0"/>
          <w:numId w:val="16"/>
        </w:numPr>
      </w:pPr>
      <w:r>
        <w:t xml:space="preserve">Follow the Agile methodology </w:t>
      </w:r>
    </w:p>
    <w:p w:rsidR="00A346B9" w:rsidRDefault="00A346B9" w:rsidP="00A346B9">
      <w:pPr>
        <w:pStyle w:val="ListParagraph"/>
        <w:numPr>
          <w:ilvl w:val="0"/>
          <w:numId w:val="16"/>
        </w:numPr>
      </w:pPr>
      <w:r>
        <w:t xml:space="preserve">Website customization </w:t>
      </w:r>
    </w:p>
    <w:p w:rsidR="00A346B9" w:rsidRDefault="00A346B9" w:rsidP="00A346B9">
      <w:pPr>
        <w:pStyle w:val="ListParagraph"/>
        <w:numPr>
          <w:ilvl w:val="0"/>
          <w:numId w:val="16"/>
        </w:numPr>
      </w:pPr>
      <w:r>
        <w:t>Intranet maintenance</w:t>
      </w:r>
    </w:p>
    <w:p w:rsidR="00A346B9" w:rsidRDefault="00A346B9" w:rsidP="00A346B9">
      <w:pPr>
        <w:pStyle w:val="ListParagraph"/>
        <w:numPr>
          <w:ilvl w:val="0"/>
          <w:numId w:val="16"/>
        </w:numPr>
      </w:pPr>
      <w:r>
        <w:t xml:space="preserve">Graphic design </w:t>
      </w:r>
    </w:p>
    <w:p w:rsidR="002C68E6" w:rsidRDefault="002C68E6" w:rsidP="00A346B9">
      <w:pPr>
        <w:pStyle w:val="ListParagraph"/>
        <w:numPr>
          <w:ilvl w:val="0"/>
          <w:numId w:val="16"/>
        </w:numPr>
      </w:pPr>
      <w:r>
        <w:t>Redesign Intranet and develop into Oracle Content Management tool</w:t>
      </w:r>
    </w:p>
    <w:p w:rsidR="00A346B9" w:rsidRDefault="00F97D1D" w:rsidP="00A346B9">
      <w:pPr>
        <w:pStyle w:val="ListParagraph"/>
        <w:numPr>
          <w:ilvl w:val="0"/>
          <w:numId w:val="16"/>
        </w:numPr>
      </w:pPr>
      <w:r>
        <w:t xml:space="preserve">Staff training and knowledge transfers </w:t>
      </w:r>
    </w:p>
    <w:p w:rsidR="00A346B9" w:rsidRDefault="00A346B9" w:rsidP="005E088C"/>
    <w:p w:rsidR="002E37BD" w:rsidRPr="00565B06" w:rsidRDefault="002E37BD" w:rsidP="002E37BD">
      <w:pPr>
        <w:pStyle w:val="Heading2"/>
      </w:pPr>
      <w:r>
        <w:t>Website Developer/Oracle Middleware</w:t>
      </w:r>
      <w:r w:rsidRPr="00565B06">
        <w:t xml:space="preserve">| </w:t>
      </w:r>
      <w:r>
        <w:rPr>
          <w:rStyle w:val="Emphasis"/>
        </w:rPr>
        <w:t>University of Pretoria</w:t>
      </w:r>
    </w:p>
    <w:p w:rsidR="002E37BD" w:rsidRPr="00565B06" w:rsidRDefault="002E37BD" w:rsidP="002E37BD">
      <w:pPr>
        <w:pStyle w:val="Heading3"/>
      </w:pPr>
      <w:r>
        <w:t>january 2009 – january 2013</w:t>
      </w:r>
    </w:p>
    <w:p w:rsidR="002E37BD" w:rsidRDefault="002E37BD" w:rsidP="002E37BD">
      <w:pPr>
        <w:pStyle w:val="ListParagraph"/>
        <w:numPr>
          <w:ilvl w:val="0"/>
          <w:numId w:val="16"/>
        </w:numPr>
      </w:pPr>
      <w:r>
        <w:t>Developing websites according to designs</w:t>
      </w:r>
    </w:p>
    <w:p w:rsidR="002E37BD" w:rsidRDefault="002E37BD" w:rsidP="002E37BD">
      <w:pPr>
        <w:pStyle w:val="ListParagraph"/>
        <w:numPr>
          <w:ilvl w:val="0"/>
          <w:numId w:val="16"/>
        </w:numPr>
      </w:pPr>
      <w:r>
        <w:t xml:space="preserve">Development for mobile responsiveness website </w:t>
      </w:r>
    </w:p>
    <w:p w:rsidR="002E37BD" w:rsidRDefault="002E37BD" w:rsidP="002E37BD">
      <w:pPr>
        <w:pStyle w:val="ListParagraph"/>
        <w:numPr>
          <w:ilvl w:val="0"/>
          <w:numId w:val="16"/>
        </w:numPr>
      </w:pPr>
      <w:r>
        <w:t>Time management</w:t>
      </w:r>
    </w:p>
    <w:p w:rsidR="002E37BD" w:rsidRDefault="002E37BD" w:rsidP="002E37BD">
      <w:pPr>
        <w:pStyle w:val="ListParagraph"/>
        <w:numPr>
          <w:ilvl w:val="0"/>
          <w:numId w:val="16"/>
        </w:numPr>
      </w:pPr>
      <w:r>
        <w:t xml:space="preserve">Client liaising </w:t>
      </w:r>
    </w:p>
    <w:p w:rsidR="002E37BD" w:rsidRDefault="002E37BD" w:rsidP="002E37BD">
      <w:pPr>
        <w:pStyle w:val="ListParagraph"/>
        <w:numPr>
          <w:ilvl w:val="0"/>
          <w:numId w:val="16"/>
        </w:numPr>
      </w:pPr>
      <w:r>
        <w:t xml:space="preserve">Website design </w:t>
      </w:r>
    </w:p>
    <w:p w:rsidR="002E37BD" w:rsidRDefault="002E37BD" w:rsidP="002E37BD">
      <w:pPr>
        <w:pStyle w:val="ListParagraph"/>
        <w:numPr>
          <w:ilvl w:val="0"/>
          <w:numId w:val="16"/>
        </w:numPr>
      </w:pPr>
      <w:r>
        <w:t xml:space="preserve">Website customization </w:t>
      </w:r>
    </w:p>
    <w:p w:rsidR="002E37BD" w:rsidRDefault="002E37BD" w:rsidP="002E37BD">
      <w:pPr>
        <w:pStyle w:val="ListParagraph"/>
        <w:numPr>
          <w:ilvl w:val="0"/>
          <w:numId w:val="16"/>
        </w:numPr>
      </w:pPr>
      <w:r>
        <w:t>Intranet maintenance</w:t>
      </w:r>
    </w:p>
    <w:p w:rsidR="002E37BD" w:rsidRDefault="002E37BD" w:rsidP="002E37BD">
      <w:pPr>
        <w:pStyle w:val="ListParagraph"/>
        <w:numPr>
          <w:ilvl w:val="0"/>
          <w:numId w:val="16"/>
        </w:numPr>
      </w:pPr>
      <w:r>
        <w:t xml:space="preserve">Graphic design </w:t>
      </w:r>
    </w:p>
    <w:p w:rsidR="002E37BD" w:rsidRDefault="002E37BD" w:rsidP="002E37BD">
      <w:pPr>
        <w:pStyle w:val="ListParagraph"/>
        <w:numPr>
          <w:ilvl w:val="0"/>
          <w:numId w:val="16"/>
        </w:numPr>
      </w:pPr>
      <w:r>
        <w:t>Redesign Intranet and develop into Oracle Content Management tool</w:t>
      </w:r>
    </w:p>
    <w:p w:rsidR="002E37BD" w:rsidRDefault="002E37BD" w:rsidP="002E37BD">
      <w:pPr>
        <w:pStyle w:val="ListParagraph"/>
        <w:numPr>
          <w:ilvl w:val="0"/>
          <w:numId w:val="16"/>
        </w:numPr>
      </w:pPr>
      <w:r>
        <w:t xml:space="preserve">Staff training and knowledge transfers </w:t>
      </w:r>
    </w:p>
    <w:p w:rsidR="002E37BD" w:rsidRDefault="002E37BD" w:rsidP="002E37BD">
      <w:pPr>
        <w:pStyle w:val="ListParagraph"/>
        <w:numPr>
          <w:ilvl w:val="0"/>
          <w:numId w:val="16"/>
        </w:numPr>
      </w:pPr>
      <w:r>
        <w:t xml:space="preserve">Content management system integrations and maintenance </w:t>
      </w:r>
    </w:p>
    <w:p w:rsidR="002E37BD" w:rsidRPr="00565B06" w:rsidRDefault="002E37BD" w:rsidP="005E088C"/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143224" w:rsidRPr="00565B06" w:rsidTr="00562422">
        <w:tc>
          <w:tcPr>
            <w:tcW w:w="720" w:type="dxa"/>
            <w:tcMar>
              <w:right w:w="216" w:type="dxa"/>
            </w:tcMar>
            <w:vAlign w:val="bottom"/>
          </w:tcPr>
          <w:p w:rsidR="00143224" w:rsidRPr="00565B06" w:rsidRDefault="00075B13" w:rsidP="00075B13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4CC78A25" wp14:editId="21CD4A09">
                      <wp:extent cx="274320" cy="274320"/>
                      <wp:effectExtent l="0" t="0" r="0" b="0"/>
                      <wp:docPr id="24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5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6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3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4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611F16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">
                      <v:shape id="Skills icon circle" o:spid="_x0000_s1027" alt="Skill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:rsidR="00143224" w:rsidRPr="00565B06" w:rsidRDefault="00C8621E" w:rsidP="00AD6216">
            <w:pPr>
              <w:pStyle w:val="Heading1"/>
              <w:outlineLvl w:val="0"/>
            </w:pPr>
            <w:sdt>
              <w:sdtPr>
                <w:alias w:val="Skills:"/>
                <w:tag w:val="Skills:"/>
                <w:id w:val="-925109897"/>
                <w:placeholder>
                  <w:docPart w:val="B7D4F511933F403D9635B1B5B666EA28"/>
                </w:placeholder>
                <w:temporary/>
                <w:showingPlcHdr/>
                <w15:appearance w15:val="hidden"/>
              </w:sdtPr>
              <w:sdtEndPr/>
              <w:sdtContent>
                <w:r w:rsidR="00143224" w:rsidRPr="00565B06">
                  <w:t>Skills</w:t>
                </w:r>
              </w:sdtContent>
            </w:sdt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4320"/>
        <w:gridCol w:w="4320"/>
      </w:tblGrid>
      <w:tr w:rsidR="00143224" w:rsidRPr="00565B06" w:rsidTr="00565B06">
        <w:tc>
          <w:tcPr>
            <w:tcW w:w="4320" w:type="dxa"/>
          </w:tcPr>
          <w:p w:rsidR="00316CE4" w:rsidRDefault="009D2934" w:rsidP="00316CE4">
            <w:pPr>
              <w:pStyle w:val="ListBullet"/>
              <w:spacing w:after="80"/>
            </w:pPr>
            <w:r>
              <w:t>HTML</w:t>
            </w:r>
          </w:p>
          <w:p w:rsidR="009D2934" w:rsidRDefault="009D2934" w:rsidP="00316CE4">
            <w:pPr>
              <w:pStyle w:val="ListBullet"/>
              <w:spacing w:after="80"/>
            </w:pPr>
            <w:r>
              <w:t>PHP</w:t>
            </w:r>
          </w:p>
          <w:p w:rsidR="009D2934" w:rsidRDefault="009D2934" w:rsidP="00316CE4">
            <w:pPr>
              <w:pStyle w:val="ListBullet"/>
              <w:spacing w:after="80"/>
            </w:pPr>
            <w:r>
              <w:t>JAVASCRIPT</w:t>
            </w:r>
          </w:p>
          <w:p w:rsidR="009D2934" w:rsidRDefault="009D2934" w:rsidP="00316CE4">
            <w:pPr>
              <w:pStyle w:val="ListBullet"/>
              <w:spacing w:after="80"/>
            </w:pPr>
            <w:r>
              <w:t>WordPress</w:t>
            </w:r>
          </w:p>
          <w:p w:rsidR="00037172" w:rsidRDefault="00037172" w:rsidP="00316CE4">
            <w:pPr>
              <w:pStyle w:val="ListBullet"/>
              <w:spacing w:after="80"/>
            </w:pPr>
            <w:r>
              <w:t xml:space="preserve">Elementor </w:t>
            </w:r>
          </w:p>
          <w:p w:rsidR="008C2F5D" w:rsidRDefault="008C2F5D" w:rsidP="00316CE4">
            <w:pPr>
              <w:pStyle w:val="ListBullet"/>
              <w:spacing w:after="80"/>
            </w:pPr>
            <w:r>
              <w:t>CSS</w:t>
            </w:r>
          </w:p>
          <w:p w:rsidR="00FE761C" w:rsidRDefault="00FE761C" w:rsidP="00316CE4">
            <w:pPr>
              <w:pStyle w:val="ListBullet"/>
              <w:spacing w:after="80"/>
            </w:pPr>
            <w:r>
              <w:t>SharePoint</w:t>
            </w:r>
          </w:p>
          <w:p w:rsidR="00AA60A8" w:rsidRDefault="00AA60A8" w:rsidP="00316CE4">
            <w:pPr>
              <w:pStyle w:val="ListBullet"/>
              <w:spacing w:after="80"/>
            </w:pPr>
            <w:r>
              <w:t xml:space="preserve">Joomla </w:t>
            </w:r>
          </w:p>
          <w:p w:rsidR="002E37BD" w:rsidRPr="00565B06" w:rsidRDefault="002E37BD" w:rsidP="00316CE4">
            <w:pPr>
              <w:pStyle w:val="ListBullet"/>
              <w:spacing w:after="80"/>
            </w:pPr>
            <w:proofErr w:type="spellStart"/>
            <w:r>
              <w:t>JQuery</w:t>
            </w:r>
            <w:proofErr w:type="spellEnd"/>
            <w:r>
              <w:t xml:space="preserve"> </w:t>
            </w:r>
          </w:p>
        </w:tc>
        <w:tc>
          <w:tcPr>
            <w:tcW w:w="4320" w:type="dxa"/>
            <w:tcMar>
              <w:left w:w="576" w:type="dxa"/>
            </w:tcMar>
          </w:tcPr>
          <w:p w:rsidR="00F904FC" w:rsidRDefault="009D2934" w:rsidP="00565B06">
            <w:pPr>
              <w:pStyle w:val="ListBullet"/>
              <w:spacing w:after="80"/>
            </w:pPr>
            <w:r>
              <w:t>ASP</w:t>
            </w:r>
          </w:p>
          <w:p w:rsidR="009D2934" w:rsidRDefault="009D2934" w:rsidP="00565B06">
            <w:pPr>
              <w:pStyle w:val="ListBullet"/>
              <w:spacing w:after="80"/>
            </w:pPr>
            <w:r>
              <w:t>Copywriting</w:t>
            </w:r>
          </w:p>
          <w:p w:rsidR="009D2934" w:rsidRDefault="009D2934" w:rsidP="00565B06">
            <w:pPr>
              <w:pStyle w:val="ListBullet"/>
              <w:spacing w:after="80"/>
            </w:pPr>
            <w:r>
              <w:t>JIRA/Confluence</w:t>
            </w:r>
          </w:p>
          <w:p w:rsidR="009D2934" w:rsidRDefault="009D2934" w:rsidP="00565B06">
            <w:pPr>
              <w:pStyle w:val="ListBullet"/>
              <w:spacing w:after="80"/>
            </w:pPr>
            <w:r>
              <w:t xml:space="preserve">MS Suite </w:t>
            </w:r>
          </w:p>
          <w:p w:rsidR="00343BF3" w:rsidRDefault="00037172" w:rsidP="00343BF3">
            <w:pPr>
              <w:pStyle w:val="ListBullet"/>
              <w:spacing w:after="80"/>
            </w:pPr>
            <w:r>
              <w:t xml:space="preserve">Adobe suite </w:t>
            </w:r>
          </w:p>
          <w:p w:rsidR="00343BF3" w:rsidRDefault="00343BF3" w:rsidP="00343BF3">
            <w:pPr>
              <w:pStyle w:val="ListBullet"/>
              <w:spacing w:after="80"/>
            </w:pPr>
            <w:r>
              <w:t>WooComme</w:t>
            </w:r>
            <w:bookmarkStart w:id="0" w:name="_GoBack"/>
            <w:bookmarkEnd w:id="0"/>
            <w:r>
              <w:t>rce</w:t>
            </w:r>
          </w:p>
          <w:p w:rsidR="006D214D" w:rsidRDefault="006D214D" w:rsidP="00343BF3">
            <w:pPr>
              <w:pStyle w:val="ListBullet"/>
              <w:spacing w:after="80"/>
            </w:pPr>
            <w:r>
              <w:t>MySQL</w:t>
            </w:r>
          </w:p>
          <w:p w:rsidR="00AA60A8" w:rsidRDefault="00AA60A8" w:rsidP="00343BF3">
            <w:pPr>
              <w:pStyle w:val="ListBullet"/>
              <w:spacing w:after="80"/>
            </w:pPr>
            <w:r>
              <w:t>Pastel and SAGE</w:t>
            </w:r>
          </w:p>
          <w:p w:rsidR="002E37BD" w:rsidRPr="00565B06" w:rsidRDefault="002E37BD" w:rsidP="00343BF3">
            <w:pPr>
              <w:pStyle w:val="ListBullet"/>
              <w:spacing w:after="80"/>
            </w:pPr>
            <w:r>
              <w:t xml:space="preserve">Site Studio </w:t>
            </w:r>
          </w:p>
        </w:tc>
      </w:tr>
    </w:tbl>
    <w:tbl>
      <w:tblPr>
        <w:tblStyle w:val="TableGrid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op table has skills heading, second table has list of skills and bottom table has activities"/>
      </w:tblPr>
      <w:tblGrid>
        <w:gridCol w:w="725"/>
        <w:gridCol w:w="8649"/>
      </w:tblGrid>
      <w:tr w:rsidR="00AC7C34" w:rsidRPr="00565B06" w:rsidTr="00562422">
        <w:tc>
          <w:tcPr>
            <w:tcW w:w="725" w:type="dxa"/>
            <w:tcMar>
              <w:right w:w="216" w:type="dxa"/>
            </w:tcMar>
            <w:vAlign w:val="bottom"/>
          </w:tcPr>
          <w:p w:rsidR="00AC7C34" w:rsidRPr="00565B06" w:rsidRDefault="00075B13" w:rsidP="00075B13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5488CD53" wp14:editId="2CEC1BBF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0BFE54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R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">
                      <v:shape id="Activities icon circle" o:spid="_x0000_s1027" alt="Activities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9" w:type="dxa"/>
          </w:tcPr>
          <w:p w:rsidR="002E37BD" w:rsidRDefault="002E37BD" w:rsidP="00AD6216">
            <w:pPr>
              <w:pStyle w:val="Heading1"/>
              <w:outlineLvl w:val="0"/>
            </w:pPr>
          </w:p>
          <w:p w:rsidR="00AC7C34" w:rsidRPr="00565B06" w:rsidRDefault="007E5F1B" w:rsidP="00AD6216">
            <w:pPr>
              <w:pStyle w:val="Heading1"/>
              <w:outlineLvl w:val="0"/>
            </w:pPr>
            <w:r>
              <w:t>references</w:t>
            </w:r>
          </w:p>
        </w:tc>
      </w:tr>
    </w:tbl>
    <w:p w:rsidR="00CA4977" w:rsidRPr="00565B06" w:rsidRDefault="00CA4977" w:rsidP="00CA4977">
      <w:pPr>
        <w:pStyle w:val="Heading2"/>
      </w:pPr>
      <w:r>
        <w:t xml:space="preserve">BRAND </w:t>
      </w:r>
      <w:r w:rsidRPr="00CA4977">
        <w:rPr>
          <w:i/>
        </w:rPr>
        <w:t>et al</w:t>
      </w:r>
      <w:r w:rsidRPr="00565B06">
        <w:t xml:space="preserve"> | </w:t>
      </w:r>
      <w:r>
        <w:rPr>
          <w:rStyle w:val="Emphasis"/>
        </w:rPr>
        <w:t>Brett Orwin</w:t>
      </w:r>
    </w:p>
    <w:p w:rsidR="00CA4977" w:rsidRPr="00565B06" w:rsidRDefault="00CA4977" w:rsidP="00CA4977">
      <w:pPr>
        <w:pStyle w:val="Heading3"/>
      </w:pPr>
      <w:r>
        <w:t>Managing director</w:t>
      </w:r>
    </w:p>
    <w:p w:rsidR="007A0F44" w:rsidRDefault="00CA4977" w:rsidP="00CA4977">
      <w:r>
        <w:t xml:space="preserve">Phone: +27 (82) </w:t>
      </w:r>
      <w:r w:rsidR="00063F8E">
        <w:t>458 741</w:t>
      </w:r>
    </w:p>
    <w:p w:rsidR="00CA4977" w:rsidRDefault="00CA4977" w:rsidP="00CA4977"/>
    <w:p w:rsidR="00CA4977" w:rsidRPr="00565B06" w:rsidRDefault="00063F8E" w:rsidP="00CA4977">
      <w:pPr>
        <w:pStyle w:val="Heading2"/>
      </w:pPr>
      <w:r>
        <w:t xml:space="preserve">BRAND </w:t>
      </w:r>
      <w:r w:rsidRPr="00063F8E">
        <w:rPr>
          <w:i/>
        </w:rPr>
        <w:t>et al</w:t>
      </w:r>
      <w:r w:rsidR="00CA4977" w:rsidRPr="00565B06">
        <w:t xml:space="preserve"> | </w:t>
      </w:r>
      <w:r>
        <w:rPr>
          <w:rStyle w:val="Emphasis"/>
        </w:rPr>
        <w:t>Wikus Verreynne</w:t>
      </w:r>
    </w:p>
    <w:p w:rsidR="00CA4977" w:rsidRPr="00565B06" w:rsidRDefault="00063F8E" w:rsidP="00CA4977">
      <w:pPr>
        <w:pStyle w:val="Heading3"/>
      </w:pPr>
      <w:r>
        <w:t>senior developer</w:t>
      </w:r>
    </w:p>
    <w:p w:rsidR="00CA4977" w:rsidRDefault="00063F8E" w:rsidP="00CA4977">
      <w:r>
        <w:t>Phone: +27 (82) 814 9861</w:t>
      </w:r>
    </w:p>
    <w:p w:rsidR="00063F8E" w:rsidRDefault="00063F8E" w:rsidP="00CA4977"/>
    <w:p w:rsidR="00CA4977" w:rsidRPr="00565B06" w:rsidRDefault="00EE3492" w:rsidP="00CA4977">
      <w:pPr>
        <w:pStyle w:val="Heading2"/>
      </w:pPr>
      <w:r>
        <w:t>Digital Content Creations</w:t>
      </w:r>
      <w:r w:rsidR="00CA4977" w:rsidRPr="00565B06">
        <w:t xml:space="preserve"> | </w:t>
      </w:r>
      <w:r>
        <w:rPr>
          <w:rStyle w:val="Emphasis"/>
        </w:rPr>
        <w:t>Jan Mackay</w:t>
      </w:r>
    </w:p>
    <w:p w:rsidR="00CA4977" w:rsidRPr="00565B06" w:rsidRDefault="00EE3492" w:rsidP="00CA4977">
      <w:pPr>
        <w:pStyle w:val="Heading3"/>
      </w:pPr>
      <w:r>
        <w:t>chief information officer</w:t>
      </w:r>
    </w:p>
    <w:p w:rsidR="00CA4977" w:rsidRDefault="00EE3492" w:rsidP="00CA4977">
      <w:r>
        <w:t>Phone: +27 (82) 707 0393</w:t>
      </w:r>
    </w:p>
    <w:p w:rsidR="00CA4977" w:rsidRDefault="00CA4977" w:rsidP="00CA4977"/>
    <w:p w:rsidR="00CA4977" w:rsidRPr="00565B06" w:rsidRDefault="00EE3492" w:rsidP="00CA4977">
      <w:pPr>
        <w:pStyle w:val="Heading2"/>
      </w:pPr>
      <w:proofErr w:type="spellStart"/>
      <w:r>
        <w:t>YouMee</w:t>
      </w:r>
      <w:proofErr w:type="spellEnd"/>
      <w:r w:rsidR="00CA4977" w:rsidRPr="00565B06">
        <w:t xml:space="preserve"> | </w:t>
      </w:r>
      <w:r>
        <w:rPr>
          <w:rStyle w:val="Emphasis"/>
        </w:rPr>
        <w:t>Ulrich Meiring</w:t>
      </w:r>
    </w:p>
    <w:p w:rsidR="00CA4977" w:rsidRPr="00565B06" w:rsidRDefault="00EE3492" w:rsidP="00CA4977">
      <w:pPr>
        <w:pStyle w:val="Heading3"/>
      </w:pPr>
      <w:r>
        <w:t>Chief information &amp; technologty officer</w:t>
      </w:r>
    </w:p>
    <w:p w:rsidR="00CA4977" w:rsidRDefault="00EE3492" w:rsidP="00CA4977">
      <w:r>
        <w:t>Phone: +27 (84) 499 7614</w:t>
      </w:r>
    </w:p>
    <w:p w:rsidR="00CA4977" w:rsidRDefault="00CA4977" w:rsidP="00CA4977"/>
    <w:p w:rsidR="00CA4977" w:rsidRPr="00565B06" w:rsidRDefault="00EE3492" w:rsidP="00CA4977">
      <w:pPr>
        <w:pStyle w:val="Heading2"/>
      </w:pPr>
      <w:r>
        <w:t xml:space="preserve">SAGE </w:t>
      </w:r>
      <w:r w:rsidR="00CA4977" w:rsidRPr="00565B06">
        <w:t xml:space="preserve">| </w:t>
      </w:r>
      <w:r>
        <w:rPr>
          <w:rStyle w:val="Emphasis"/>
        </w:rPr>
        <w:t>Lourie Holl</w:t>
      </w:r>
    </w:p>
    <w:p w:rsidR="00CA4977" w:rsidRPr="00565B06" w:rsidRDefault="00EE3492" w:rsidP="00CA4977">
      <w:pPr>
        <w:pStyle w:val="Heading3"/>
      </w:pPr>
      <w:r>
        <w:t>digital project lead</w:t>
      </w:r>
    </w:p>
    <w:p w:rsidR="00CA4977" w:rsidRDefault="00EE3492" w:rsidP="00CA4977">
      <w:r>
        <w:t>Phone: +27 (82) 688 903</w:t>
      </w:r>
    </w:p>
    <w:p w:rsidR="00CA4977" w:rsidRDefault="00CA4977" w:rsidP="00CA4977"/>
    <w:p w:rsidR="00CA4977" w:rsidRPr="00565B06" w:rsidRDefault="00991273" w:rsidP="00CA4977">
      <w:pPr>
        <w:pStyle w:val="Heading2"/>
      </w:pPr>
      <w:r>
        <w:t>CSIR</w:t>
      </w:r>
      <w:r w:rsidR="00CA4977" w:rsidRPr="00565B06">
        <w:t xml:space="preserve"> | </w:t>
      </w:r>
      <w:r>
        <w:rPr>
          <w:rStyle w:val="Emphasis"/>
        </w:rPr>
        <w:t>Magda Maas</w:t>
      </w:r>
    </w:p>
    <w:p w:rsidR="00CA4977" w:rsidRPr="00565B06" w:rsidRDefault="00991273" w:rsidP="00CA4977">
      <w:pPr>
        <w:pStyle w:val="Heading3"/>
      </w:pPr>
      <w:r>
        <w:t xml:space="preserve">project lead </w:t>
      </w:r>
    </w:p>
    <w:p w:rsidR="00991273" w:rsidRDefault="00991273" w:rsidP="00991273">
      <w:r>
        <w:t>Phone: +27 (74) 117 4297</w:t>
      </w:r>
    </w:p>
    <w:p w:rsidR="00CA4977" w:rsidRPr="00565B06" w:rsidRDefault="00CA4977" w:rsidP="00CA4977"/>
    <w:sectPr w:rsidR="00CA4977" w:rsidRPr="00565B06" w:rsidSect="00FE18B2">
      <w:footerReference w:type="default" r:id="rId11"/>
      <w:headerReference w:type="first" r:id="rId12"/>
      <w:pgSz w:w="12240" w:h="15840" w:code="1"/>
      <w:pgMar w:top="720" w:right="1440" w:bottom="1080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621E" w:rsidRDefault="00C8621E" w:rsidP="00F534FB">
      <w:pPr>
        <w:spacing w:after="0"/>
      </w:pPr>
      <w:r>
        <w:separator/>
      </w:r>
    </w:p>
  </w:endnote>
  <w:endnote w:type="continuationSeparator" w:id="0">
    <w:p w:rsidR="00C8621E" w:rsidRDefault="00C8621E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6CE4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621E" w:rsidRDefault="00C8621E" w:rsidP="00F534FB">
      <w:pPr>
        <w:spacing w:after="0"/>
      </w:pPr>
      <w:r>
        <w:separator/>
      </w:r>
    </w:p>
  </w:footnote>
  <w:footnote w:type="continuationSeparator" w:id="0">
    <w:p w:rsidR="00C8621E" w:rsidRDefault="00C8621E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47D74FC3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222A1E2" id="Rectangle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024BD2"/>
    <w:multiLevelType w:val="hybridMultilevel"/>
    <w:tmpl w:val="0BDE8ED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CC7"/>
    <w:rsid w:val="00002750"/>
    <w:rsid w:val="00004D4E"/>
    <w:rsid w:val="00011895"/>
    <w:rsid w:val="00013818"/>
    <w:rsid w:val="00024730"/>
    <w:rsid w:val="000348ED"/>
    <w:rsid w:val="00037172"/>
    <w:rsid w:val="00040CF1"/>
    <w:rsid w:val="0004158B"/>
    <w:rsid w:val="00051DFD"/>
    <w:rsid w:val="00056FE7"/>
    <w:rsid w:val="000570FF"/>
    <w:rsid w:val="00057244"/>
    <w:rsid w:val="00061C1E"/>
    <w:rsid w:val="00063F8E"/>
    <w:rsid w:val="0006454B"/>
    <w:rsid w:val="00075B13"/>
    <w:rsid w:val="00092692"/>
    <w:rsid w:val="00096203"/>
    <w:rsid w:val="000A0229"/>
    <w:rsid w:val="000A085A"/>
    <w:rsid w:val="000A571B"/>
    <w:rsid w:val="000E24AC"/>
    <w:rsid w:val="000E4A73"/>
    <w:rsid w:val="000F79EA"/>
    <w:rsid w:val="001254F4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4C83"/>
    <w:rsid w:val="001858BD"/>
    <w:rsid w:val="00192573"/>
    <w:rsid w:val="00194A3D"/>
    <w:rsid w:val="00197261"/>
    <w:rsid w:val="001A2A99"/>
    <w:rsid w:val="001A6641"/>
    <w:rsid w:val="001B0811"/>
    <w:rsid w:val="001B23BF"/>
    <w:rsid w:val="001B3B5F"/>
    <w:rsid w:val="001B720C"/>
    <w:rsid w:val="001C0DEE"/>
    <w:rsid w:val="001C3957"/>
    <w:rsid w:val="001C46E5"/>
    <w:rsid w:val="001E08A4"/>
    <w:rsid w:val="001F4169"/>
    <w:rsid w:val="0020735F"/>
    <w:rsid w:val="002146F8"/>
    <w:rsid w:val="00215593"/>
    <w:rsid w:val="00217917"/>
    <w:rsid w:val="002372E8"/>
    <w:rsid w:val="0023768B"/>
    <w:rsid w:val="0025163F"/>
    <w:rsid w:val="00251E15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C68E6"/>
    <w:rsid w:val="002E37BD"/>
    <w:rsid w:val="002F10E7"/>
    <w:rsid w:val="002F69E4"/>
    <w:rsid w:val="00300A98"/>
    <w:rsid w:val="0030724A"/>
    <w:rsid w:val="00316CE4"/>
    <w:rsid w:val="00323C3F"/>
    <w:rsid w:val="003279A4"/>
    <w:rsid w:val="00337114"/>
    <w:rsid w:val="00343BF3"/>
    <w:rsid w:val="0035004C"/>
    <w:rsid w:val="00352A7A"/>
    <w:rsid w:val="003571C8"/>
    <w:rsid w:val="00383057"/>
    <w:rsid w:val="00395691"/>
    <w:rsid w:val="0039703C"/>
    <w:rsid w:val="003974BB"/>
    <w:rsid w:val="003A091E"/>
    <w:rsid w:val="003E5D64"/>
    <w:rsid w:val="00401AC3"/>
    <w:rsid w:val="00403149"/>
    <w:rsid w:val="004037EF"/>
    <w:rsid w:val="00405BAD"/>
    <w:rsid w:val="004113D8"/>
    <w:rsid w:val="00416463"/>
    <w:rsid w:val="00423827"/>
    <w:rsid w:val="00437B8B"/>
    <w:rsid w:val="00465113"/>
    <w:rsid w:val="00466386"/>
    <w:rsid w:val="00467F3F"/>
    <w:rsid w:val="00471737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26D"/>
    <w:rsid w:val="004D465D"/>
    <w:rsid w:val="004E0701"/>
    <w:rsid w:val="004E2794"/>
    <w:rsid w:val="004E77A5"/>
    <w:rsid w:val="004F1057"/>
    <w:rsid w:val="004F199F"/>
    <w:rsid w:val="005106C0"/>
    <w:rsid w:val="005247B7"/>
    <w:rsid w:val="00526CB4"/>
    <w:rsid w:val="005324B1"/>
    <w:rsid w:val="005372FA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A459B"/>
    <w:rsid w:val="005A74EC"/>
    <w:rsid w:val="005B3D67"/>
    <w:rsid w:val="005B437C"/>
    <w:rsid w:val="005B5FBA"/>
    <w:rsid w:val="005D0108"/>
    <w:rsid w:val="005E088C"/>
    <w:rsid w:val="005E6E43"/>
    <w:rsid w:val="005F4455"/>
    <w:rsid w:val="005F54DC"/>
    <w:rsid w:val="006104FF"/>
    <w:rsid w:val="00614B7C"/>
    <w:rsid w:val="0062239B"/>
    <w:rsid w:val="00625B8A"/>
    <w:rsid w:val="00644D4E"/>
    <w:rsid w:val="00646D01"/>
    <w:rsid w:val="00663536"/>
    <w:rsid w:val="006646A5"/>
    <w:rsid w:val="006648D4"/>
    <w:rsid w:val="00673F18"/>
    <w:rsid w:val="00676CEB"/>
    <w:rsid w:val="00683A86"/>
    <w:rsid w:val="0069300B"/>
    <w:rsid w:val="006A4C72"/>
    <w:rsid w:val="006D214D"/>
    <w:rsid w:val="006D65F8"/>
    <w:rsid w:val="006F133A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2814"/>
    <w:rsid w:val="007B3F4F"/>
    <w:rsid w:val="007C0E0E"/>
    <w:rsid w:val="007C153D"/>
    <w:rsid w:val="007C333C"/>
    <w:rsid w:val="007C34A8"/>
    <w:rsid w:val="007E5F1B"/>
    <w:rsid w:val="007E7052"/>
    <w:rsid w:val="007F71A4"/>
    <w:rsid w:val="008030EE"/>
    <w:rsid w:val="00812148"/>
    <w:rsid w:val="00814B43"/>
    <w:rsid w:val="00814FA5"/>
    <w:rsid w:val="0083016A"/>
    <w:rsid w:val="00846AAE"/>
    <w:rsid w:val="00851CE8"/>
    <w:rsid w:val="00867081"/>
    <w:rsid w:val="008978E8"/>
    <w:rsid w:val="008A02C4"/>
    <w:rsid w:val="008A49A0"/>
    <w:rsid w:val="008A6538"/>
    <w:rsid w:val="008C2F5D"/>
    <w:rsid w:val="008D4FC8"/>
    <w:rsid w:val="008D5A80"/>
    <w:rsid w:val="008E5483"/>
    <w:rsid w:val="008F4532"/>
    <w:rsid w:val="008F4770"/>
    <w:rsid w:val="008F7F2E"/>
    <w:rsid w:val="00933CCA"/>
    <w:rsid w:val="0093795C"/>
    <w:rsid w:val="009411E8"/>
    <w:rsid w:val="00952C89"/>
    <w:rsid w:val="009540F4"/>
    <w:rsid w:val="00956B75"/>
    <w:rsid w:val="00991273"/>
    <w:rsid w:val="009918BB"/>
    <w:rsid w:val="009931F7"/>
    <w:rsid w:val="00994768"/>
    <w:rsid w:val="009A3F4C"/>
    <w:rsid w:val="009B4952"/>
    <w:rsid w:val="009C63EE"/>
    <w:rsid w:val="009D0878"/>
    <w:rsid w:val="009D2934"/>
    <w:rsid w:val="009D449D"/>
    <w:rsid w:val="009E62E6"/>
    <w:rsid w:val="009E65EC"/>
    <w:rsid w:val="009F2058"/>
    <w:rsid w:val="009F391D"/>
    <w:rsid w:val="00A1144C"/>
    <w:rsid w:val="00A12004"/>
    <w:rsid w:val="00A1329C"/>
    <w:rsid w:val="00A17A96"/>
    <w:rsid w:val="00A25023"/>
    <w:rsid w:val="00A2760D"/>
    <w:rsid w:val="00A346B9"/>
    <w:rsid w:val="00A42CE4"/>
    <w:rsid w:val="00A56B81"/>
    <w:rsid w:val="00A6314E"/>
    <w:rsid w:val="00A77B4D"/>
    <w:rsid w:val="00A8052D"/>
    <w:rsid w:val="00A9077F"/>
    <w:rsid w:val="00AA04BD"/>
    <w:rsid w:val="00AA276C"/>
    <w:rsid w:val="00AA60A8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763A"/>
    <w:rsid w:val="00C60281"/>
    <w:rsid w:val="00C779DA"/>
    <w:rsid w:val="00C77E53"/>
    <w:rsid w:val="00C814F7"/>
    <w:rsid w:val="00C81C04"/>
    <w:rsid w:val="00C8621E"/>
    <w:rsid w:val="00C91B4B"/>
    <w:rsid w:val="00C93DE1"/>
    <w:rsid w:val="00CA1ED0"/>
    <w:rsid w:val="00CA2E0A"/>
    <w:rsid w:val="00CA4977"/>
    <w:rsid w:val="00CB3192"/>
    <w:rsid w:val="00CC0E98"/>
    <w:rsid w:val="00CC1E5C"/>
    <w:rsid w:val="00CD1043"/>
    <w:rsid w:val="00CE2C76"/>
    <w:rsid w:val="00CE5C00"/>
    <w:rsid w:val="00D046EF"/>
    <w:rsid w:val="00D22E33"/>
    <w:rsid w:val="00D35BBD"/>
    <w:rsid w:val="00D37FAD"/>
    <w:rsid w:val="00D5184A"/>
    <w:rsid w:val="00D5627D"/>
    <w:rsid w:val="00D6600D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6534"/>
    <w:rsid w:val="00DE7477"/>
    <w:rsid w:val="00DF0F24"/>
    <w:rsid w:val="00DF7CF5"/>
    <w:rsid w:val="00DF7F4F"/>
    <w:rsid w:val="00E03CC7"/>
    <w:rsid w:val="00E066EE"/>
    <w:rsid w:val="00E07D28"/>
    <w:rsid w:val="00E30CB9"/>
    <w:rsid w:val="00E379DC"/>
    <w:rsid w:val="00E4335C"/>
    <w:rsid w:val="00E46808"/>
    <w:rsid w:val="00E5521B"/>
    <w:rsid w:val="00E61D86"/>
    <w:rsid w:val="00E61FB1"/>
    <w:rsid w:val="00E63862"/>
    <w:rsid w:val="00E665C1"/>
    <w:rsid w:val="00E72DA3"/>
    <w:rsid w:val="00E80D7E"/>
    <w:rsid w:val="00E97BD9"/>
    <w:rsid w:val="00EE0848"/>
    <w:rsid w:val="00EE3492"/>
    <w:rsid w:val="00EE59CD"/>
    <w:rsid w:val="00F03B1E"/>
    <w:rsid w:val="00F03F2C"/>
    <w:rsid w:val="00F1202D"/>
    <w:rsid w:val="00F217AB"/>
    <w:rsid w:val="00F2470F"/>
    <w:rsid w:val="00F33338"/>
    <w:rsid w:val="00F35A06"/>
    <w:rsid w:val="00F435D3"/>
    <w:rsid w:val="00F46425"/>
    <w:rsid w:val="00F5078D"/>
    <w:rsid w:val="00F534FB"/>
    <w:rsid w:val="00F56FFE"/>
    <w:rsid w:val="00F573B4"/>
    <w:rsid w:val="00F904FC"/>
    <w:rsid w:val="00F935BF"/>
    <w:rsid w:val="00F94EB5"/>
    <w:rsid w:val="00F97D1D"/>
    <w:rsid w:val="00FA4359"/>
    <w:rsid w:val="00FA4C84"/>
    <w:rsid w:val="00FB0F18"/>
    <w:rsid w:val="00FE18B2"/>
    <w:rsid w:val="00FE7443"/>
    <w:rsid w:val="00FE7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2E090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6CE4"/>
  </w:style>
  <w:style w:type="paragraph" w:styleId="Heading1">
    <w:name w:val="heading 1"/>
    <w:basedOn w:val="Normal"/>
    <w:link w:val="Heading1Ch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65B06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s">
    <w:name w:val="Icons"/>
    <w:basedOn w:val="Normal"/>
    <w:uiPriority w:val="4"/>
    <w:qFormat/>
    <w:rsid w:val="00BD2DD6"/>
    <w:pPr>
      <w:spacing w:after="20"/>
      <w:jc w:val="center"/>
    </w:p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paragraph" w:styleId="ListParagraph">
    <w:name w:val="List Paragraph"/>
    <w:basedOn w:val="Normal"/>
    <w:uiPriority w:val="34"/>
    <w:unhideWhenUsed/>
    <w:rsid w:val="00352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dine\AppData\Roaming\Microsoft\Templates\Student%20Resume%20(Modern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221D7892684C38AFD369A1194C9F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B4C1E-1FAB-4209-A3CC-DB4FEEAA1744}"/>
      </w:docPartPr>
      <w:docPartBody>
        <w:p w:rsidR="00D55C8D" w:rsidRDefault="003E05B2">
          <w:pPr>
            <w:pStyle w:val="7F221D7892684C38AFD369A1194C9F88"/>
          </w:pPr>
          <w:r w:rsidRPr="009D0878">
            <w:t>Address</w:t>
          </w:r>
        </w:p>
      </w:docPartBody>
    </w:docPart>
    <w:docPart>
      <w:docPartPr>
        <w:name w:val="0C7E8B92F5584FFBB1E241BF653E5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1EB39C-4FBD-447E-A5DA-B925CCF423D8}"/>
      </w:docPartPr>
      <w:docPartBody>
        <w:p w:rsidR="00D55C8D" w:rsidRDefault="003E05B2">
          <w:pPr>
            <w:pStyle w:val="0C7E8B92F5584FFBB1E241BF653E5A19"/>
          </w:pPr>
          <w:r w:rsidRPr="009D0878">
            <w:t>Phone</w:t>
          </w:r>
        </w:p>
      </w:docPartBody>
    </w:docPart>
    <w:docPart>
      <w:docPartPr>
        <w:name w:val="64334A58EEA04B3D8B601CB269C37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750D4-8778-4219-A65D-8A07E5D46CBA}"/>
      </w:docPartPr>
      <w:docPartBody>
        <w:p w:rsidR="00D55C8D" w:rsidRDefault="003E05B2">
          <w:pPr>
            <w:pStyle w:val="64334A58EEA04B3D8B601CB269C37941"/>
          </w:pPr>
          <w:r w:rsidRPr="009D0878">
            <w:t>Email</w:t>
          </w:r>
        </w:p>
      </w:docPartBody>
    </w:docPart>
    <w:docPart>
      <w:docPartPr>
        <w:name w:val="71DAF373A49B4B85BFA31150239C14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91462-E6C5-40BB-8B9F-FD9DCBAD8114}"/>
      </w:docPartPr>
      <w:docPartBody>
        <w:p w:rsidR="00D55C8D" w:rsidRDefault="003E05B2">
          <w:pPr>
            <w:pStyle w:val="71DAF373A49B4B85BFA31150239C14A3"/>
          </w:pPr>
          <w:r w:rsidRPr="009D0878">
            <w:t>LinkedIn Profile</w:t>
          </w:r>
        </w:p>
      </w:docPartBody>
    </w:docPart>
    <w:docPart>
      <w:docPartPr>
        <w:name w:val="6F1A0B94CBF945BCA8DF09D17FE240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B2CF9C-CA28-4304-B9BA-A73578F3C730}"/>
      </w:docPartPr>
      <w:docPartBody>
        <w:p w:rsidR="00D55C8D" w:rsidRDefault="003E05B2">
          <w:pPr>
            <w:pStyle w:val="6F1A0B94CBF945BCA8DF09D17FE24091"/>
          </w:pPr>
          <w:r w:rsidRPr="009D0878">
            <w:t>Twitter/Blog/Portfolio</w:t>
          </w:r>
        </w:p>
      </w:docPartBody>
    </w:docPart>
    <w:docPart>
      <w:docPartPr>
        <w:name w:val="DBC0A2CBD48143D8910FD17C33B66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3428C-D72A-4154-BEF1-5954D70D024F}"/>
      </w:docPartPr>
      <w:docPartBody>
        <w:p w:rsidR="00D55C8D" w:rsidRDefault="003E05B2">
          <w:pPr>
            <w:pStyle w:val="DBC0A2CBD48143D8910FD17C33B66BA8"/>
          </w:pPr>
          <w:r w:rsidRPr="00565B06">
            <w:t>Education</w:t>
          </w:r>
        </w:p>
      </w:docPartBody>
    </w:docPart>
    <w:docPart>
      <w:docPartPr>
        <w:name w:val="29980AD9357544FD90767F92A482F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640BA-C3BA-481F-B28C-2CBEE0870B69}"/>
      </w:docPartPr>
      <w:docPartBody>
        <w:p w:rsidR="00D55C8D" w:rsidRDefault="003E05B2">
          <w:pPr>
            <w:pStyle w:val="29980AD9357544FD90767F92A482FC24"/>
          </w:pPr>
          <w:r w:rsidRPr="00565B06">
            <w:t>Experience</w:t>
          </w:r>
        </w:p>
      </w:docPartBody>
    </w:docPart>
    <w:docPart>
      <w:docPartPr>
        <w:name w:val="B7D4F511933F403D9635B1B5B666EA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D655CB-562A-49A8-A305-11747825D566}"/>
      </w:docPartPr>
      <w:docPartBody>
        <w:p w:rsidR="00D55C8D" w:rsidRDefault="003E05B2">
          <w:pPr>
            <w:pStyle w:val="B7D4F511933F403D9635B1B5B666EA28"/>
          </w:pPr>
          <w:r w:rsidRPr="00565B06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B2"/>
    <w:rsid w:val="001D7B20"/>
    <w:rsid w:val="003E05B2"/>
    <w:rsid w:val="00D55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A996CBEEC3A45BBA7F951B764EE611D">
    <w:name w:val="7A996CBEEC3A45BBA7F951B764EE611D"/>
  </w:style>
  <w:style w:type="paragraph" w:customStyle="1" w:styleId="674875EB4BD54325B693BE5714E015C9">
    <w:name w:val="674875EB4BD54325B693BE5714E015C9"/>
  </w:style>
  <w:style w:type="paragraph" w:customStyle="1" w:styleId="7F221D7892684C38AFD369A1194C9F88">
    <w:name w:val="7F221D7892684C38AFD369A1194C9F88"/>
  </w:style>
  <w:style w:type="paragraph" w:customStyle="1" w:styleId="0C7E8B92F5584FFBB1E241BF653E5A19">
    <w:name w:val="0C7E8B92F5584FFBB1E241BF653E5A19"/>
  </w:style>
  <w:style w:type="paragraph" w:customStyle="1" w:styleId="64334A58EEA04B3D8B601CB269C37941">
    <w:name w:val="64334A58EEA04B3D8B601CB269C37941"/>
  </w:style>
  <w:style w:type="paragraph" w:customStyle="1" w:styleId="71DAF373A49B4B85BFA31150239C14A3">
    <w:name w:val="71DAF373A49B4B85BFA31150239C14A3"/>
  </w:style>
  <w:style w:type="paragraph" w:customStyle="1" w:styleId="6F1A0B94CBF945BCA8DF09D17FE24091">
    <w:name w:val="6F1A0B94CBF945BCA8DF09D17FE24091"/>
  </w:style>
  <w:style w:type="paragraph" w:customStyle="1" w:styleId="584AD7E486734212B9BA463C886F7FB0">
    <w:name w:val="584AD7E486734212B9BA463C886F7FB0"/>
  </w:style>
  <w:style w:type="paragraph" w:customStyle="1" w:styleId="20E512A8A5BE436CA56E54F837EAC640">
    <w:name w:val="20E512A8A5BE436CA56E54F837EAC640"/>
  </w:style>
  <w:style w:type="paragraph" w:customStyle="1" w:styleId="DBC0A2CBD48143D8910FD17C33B66BA8">
    <w:name w:val="DBC0A2CBD48143D8910FD17C33B66BA8"/>
  </w:style>
  <w:style w:type="paragraph" w:customStyle="1" w:styleId="800E14233322477AA254ADEDF31DC262">
    <w:name w:val="800E14233322477AA254ADEDF31DC262"/>
  </w:style>
  <w:style w:type="character" w:styleId="Emphasis">
    <w:name w:val="Emphasis"/>
    <w:basedOn w:val="DefaultParagraphFont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681ADE33E30D4D29A93B30553456DBA9">
    <w:name w:val="681ADE33E30D4D29A93B30553456DBA9"/>
  </w:style>
  <w:style w:type="paragraph" w:customStyle="1" w:styleId="7C234B1911584D8AAC6DE12436003AF4">
    <w:name w:val="7C234B1911584D8AAC6DE12436003AF4"/>
  </w:style>
  <w:style w:type="paragraph" w:customStyle="1" w:styleId="FC9F6F9CF6BE42C8B9D3AD7FA6E4C629">
    <w:name w:val="FC9F6F9CF6BE42C8B9D3AD7FA6E4C629"/>
  </w:style>
  <w:style w:type="paragraph" w:customStyle="1" w:styleId="D9740B2ACEC6418599A9C7C5F8FD7CDC">
    <w:name w:val="D9740B2ACEC6418599A9C7C5F8FD7CDC"/>
  </w:style>
  <w:style w:type="paragraph" w:customStyle="1" w:styleId="FF83D5C470014C388E73D913145951F4">
    <w:name w:val="FF83D5C470014C388E73D913145951F4"/>
  </w:style>
  <w:style w:type="paragraph" w:customStyle="1" w:styleId="B0CA4C3D55CE42B388D185F8B62EA746">
    <w:name w:val="B0CA4C3D55CE42B388D185F8B62EA746"/>
  </w:style>
  <w:style w:type="paragraph" w:customStyle="1" w:styleId="DBC7C9EC5B104F36AB7B652B3A9594B9">
    <w:name w:val="DBC7C9EC5B104F36AB7B652B3A9594B9"/>
  </w:style>
  <w:style w:type="paragraph" w:customStyle="1" w:styleId="EB0DBFFE0C3F45D2AD80E45955E65E68">
    <w:name w:val="EB0DBFFE0C3F45D2AD80E45955E65E68"/>
  </w:style>
  <w:style w:type="paragraph" w:customStyle="1" w:styleId="7F39888AA84144B2805D11C8AEEB031D">
    <w:name w:val="7F39888AA84144B2805D11C8AEEB031D"/>
  </w:style>
  <w:style w:type="paragraph" w:customStyle="1" w:styleId="29980AD9357544FD90767F92A482FC24">
    <w:name w:val="29980AD9357544FD90767F92A482FC24"/>
  </w:style>
  <w:style w:type="paragraph" w:customStyle="1" w:styleId="75DB99A2D3E44BE0BA27AB4B58468EBD">
    <w:name w:val="75DB99A2D3E44BE0BA27AB4B58468EBD"/>
  </w:style>
  <w:style w:type="paragraph" w:customStyle="1" w:styleId="25E5C4B100B2484C8DBD6A8952FE593F">
    <w:name w:val="25E5C4B100B2484C8DBD6A8952FE593F"/>
  </w:style>
  <w:style w:type="paragraph" w:customStyle="1" w:styleId="6D67C51CE9E747D69A96D4AC9B0A0EA8">
    <w:name w:val="6D67C51CE9E747D69A96D4AC9B0A0EA8"/>
  </w:style>
  <w:style w:type="paragraph" w:customStyle="1" w:styleId="2CF63B9D56A24BB39A8508F10F2409DA">
    <w:name w:val="2CF63B9D56A24BB39A8508F10F2409DA"/>
  </w:style>
  <w:style w:type="paragraph" w:customStyle="1" w:styleId="4CB69EB41C844194810778D670BD061C">
    <w:name w:val="4CB69EB41C844194810778D670BD061C"/>
  </w:style>
  <w:style w:type="paragraph" w:customStyle="1" w:styleId="D94870D8A5114E31996327D411D03265">
    <w:name w:val="D94870D8A5114E31996327D411D03265"/>
  </w:style>
  <w:style w:type="paragraph" w:customStyle="1" w:styleId="C2D5CD66744C41538D58D28F6E12F228">
    <w:name w:val="C2D5CD66744C41538D58D28F6E12F228"/>
  </w:style>
  <w:style w:type="paragraph" w:customStyle="1" w:styleId="D6751B1411914AEFA86111BCDF7E16A5">
    <w:name w:val="D6751B1411914AEFA86111BCDF7E16A5"/>
  </w:style>
  <w:style w:type="paragraph" w:customStyle="1" w:styleId="B7F2E97857DB4C009585CDF76B63DA24">
    <w:name w:val="B7F2E97857DB4C009585CDF76B63DA24"/>
  </w:style>
  <w:style w:type="paragraph" w:customStyle="1" w:styleId="143A3147A00349978CBE6FEDD98E6FFF">
    <w:name w:val="143A3147A00349978CBE6FEDD98E6FFF"/>
  </w:style>
  <w:style w:type="paragraph" w:customStyle="1" w:styleId="B7D4F511933F403D9635B1B5B666EA28">
    <w:name w:val="B7D4F511933F403D9635B1B5B666EA28"/>
  </w:style>
  <w:style w:type="paragraph" w:customStyle="1" w:styleId="814E9EDE67B44B80957A0EF96CEA9681">
    <w:name w:val="814E9EDE67B44B80957A0EF96CEA9681"/>
  </w:style>
  <w:style w:type="paragraph" w:customStyle="1" w:styleId="F1F8E989619D4E54859E9D5F183D7E22">
    <w:name w:val="F1F8E989619D4E54859E9D5F183D7E22"/>
  </w:style>
  <w:style w:type="paragraph" w:customStyle="1" w:styleId="80A8EEFDA9644C90AEF45F28709D160D">
    <w:name w:val="80A8EEFDA9644C90AEF45F28709D160D"/>
  </w:style>
  <w:style w:type="paragraph" w:customStyle="1" w:styleId="61E23E94792849E7BA7985D4C9F4833E">
    <w:name w:val="61E23E94792849E7BA7985D4C9F4833E"/>
  </w:style>
  <w:style w:type="paragraph" w:customStyle="1" w:styleId="D714D21C5C12496188E16DB3AEC55497">
    <w:name w:val="D714D21C5C12496188E16DB3AEC55497"/>
  </w:style>
  <w:style w:type="paragraph" w:customStyle="1" w:styleId="28BAA22059CC4AF4B65F912723671553">
    <w:name w:val="28BAA22059CC4AF4B65F912723671553"/>
  </w:style>
  <w:style w:type="paragraph" w:customStyle="1" w:styleId="CC83EC0DA1684BDC818EEC4280DDA55D">
    <w:name w:val="CC83EC0DA1684BDC818EEC4280DDA5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
Garsfontein, Pretoria East, 0081</CompanyAddress>
  <CompanyPhone>+27 (71) 602 6719</CompanyPhone>
  <CompanyFax/>
  <CompanyEmail>Kathy01carr@gmail.com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Resume (Modern design).dotx</Template>
  <TotalTime>0</TotalTime>
  <Pages>4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Linkedin.com/in/Kathy-carr-15360717/</cp:keywords>
  <dc:description/>
  <cp:lastModifiedBy/>
  <cp:revision>1</cp:revision>
  <dcterms:created xsi:type="dcterms:W3CDTF">2019-05-24T10:05:00Z</dcterms:created>
  <dcterms:modified xsi:type="dcterms:W3CDTF">2019-05-24T10:05:00Z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